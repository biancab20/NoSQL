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79F" w:rsidP="324E0503" w:rsidRDefault="00000000" w14:paraId="081C17FE" w14:textId="2BA57E9B">
      <w:pPr>
        <w:pStyle w:val="Title"/>
        <w:jc w:val="center"/>
      </w:pPr>
      <w:r w:rsidR="1435F202">
        <w:rPr/>
        <w:t>Project Report</w:t>
      </w:r>
    </w:p>
    <w:p w:rsidR="0079179F" w:rsidP="324E0503" w:rsidRDefault="00000000" w14:paraId="02DC9C90" w14:textId="7F922AB9">
      <w:pPr>
        <w:pStyle w:val="Title"/>
        <w:jc w:val="center"/>
        <w:rPr>
          <w:b w:val="1"/>
          <w:bCs w:val="1"/>
          <w:sz w:val="52"/>
          <w:szCs w:val="52"/>
        </w:rPr>
      </w:pPr>
      <w:r w:rsidR="1435F202">
        <w:rPr/>
        <w:t xml:space="preserve"> Incident Management System</w:t>
      </w:r>
    </w:p>
    <w:p w:rsidR="324E0503" w:rsidP="324E0503" w:rsidRDefault="324E0503" w14:paraId="321BB9D2" w14:textId="7F922AB9">
      <w:pPr>
        <w:pStyle w:val="Normal"/>
      </w:pPr>
    </w:p>
    <w:p w:rsidR="324E0503" w:rsidP="324E0503" w:rsidRDefault="324E0503" w14:paraId="440CD280" w14:textId="4CA76107">
      <w:pPr>
        <w:pStyle w:val="Normal"/>
      </w:pPr>
    </w:p>
    <w:p w:rsidR="324E0503" w:rsidP="324E0503" w:rsidRDefault="324E0503" w14:paraId="71A921CE" w14:textId="2F497FFE">
      <w:pPr>
        <w:pStyle w:val="Normal"/>
      </w:pPr>
    </w:p>
    <w:p w:rsidR="324E0503" w:rsidP="324E0503" w:rsidRDefault="324E0503" w14:paraId="6495E463" w14:textId="69B4A547">
      <w:pPr>
        <w:pStyle w:val="Normal"/>
      </w:pPr>
    </w:p>
    <w:p w:rsidR="324E0503" w:rsidP="324E0503" w:rsidRDefault="324E0503" w14:paraId="200AC86F" w14:textId="26A31CDE">
      <w:pPr>
        <w:pStyle w:val="Normal"/>
      </w:pPr>
    </w:p>
    <w:p w:rsidR="324E0503" w:rsidP="324E0503" w:rsidRDefault="324E0503" w14:paraId="334C8311" w14:textId="73D396B9">
      <w:pPr>
        <w:pStyle w:val="Normal"/>
      </w:pPr>
    </w:p>
    <w:p w:rsidR="324E0503" w:rsidP="324E0503" w:rsidRDefault="324E0503" w14:paraId="14A29E9A" w14:textId="287DF2D0">
      <w:pPr>
        <w:pStyle w:val="Normal"/>
      </w:pPr>
    </w:p>
    <w:p w:rsidR="324E0503" w:rsidP="324E0503" w:rsidRDefault="324E0503" w14:paraId="1C0F169D" w14:textId="75CDB96E">
      <w:pPr>
        <w:pStyle w:val="Normal"/>
      </w:pPr>
    </w:p>
    <w:p w:rsidR="324E0503" w:rsidP="324E0503" w:rsidRDefault="324E0503" w14:paraId="141E7247" w14:textId="1A9C5749">
      <w:pPr>
        <w:pStyle w:val="Normal"/>
      </w:pPr>
    </w:p>
    <w:p w:rsidR="324E0503" w:rsidP="324E0503" w:rsidRDefault="324E0503" w14:paraId="1D3BD725" w14:textId="13E94DC6">
      <w:pPr>
        <w:pStyle w:val="Normal"/>
      </w:pPr>
    </w:p>
    <w:p w:rsidR="324E0503" w:rsidP="324E0503" w:rsidRDefault="324E0503" w14:paraId="5D81488D" w14:textId="1F12D810">
      <w:pPr>
        <w:pStyle w:val="Normal"/>
      </w:pPr>
    </w:p>
    <w:p w:rsidR="324E0503" w:rsidP="324E0503" w:rsidRDefault="324E0503" w14:paraId="3DFFDB12" w14:textId="1F12D810">
      <w:pPr>
        <w:pStyle w:val="Normal"/>
      </w:pPr>
    </w:p>
    <w:p w:rsidR="324E0503" w:rsidP="324E0503" w:rsidRDefault="324E0503" w14:paraId="60D22B62" w14:textId="4261BC59">
      <w:pPr>
        <w:pStyle w:val="Normal"/>
      </w:pPr>
    </w:p>
    <w:p w:rsidR="324E0503" w:rsidP="324E0503" w:rsidRDefault="324E0503" w14:paraId="01C9C1AD" w14:textId="08294621">
      <w:pPr>
        <w:pStyle w:val="Normal"/>
      </w:pPr>
    </w:p>
    <w:p w:rsidR="08A2256C" w:rsidP="324E0503" w:rsidRDefault="08A2256C" w14:paraId="17216097" w14:textId="5FA9FC1E">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24E0503" w:rsidR="08A2256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Barbora </w:t>
      </w:r>
      <w:r w:rsidRPr="324E0503" w:rsidR="08A2256C">
        <w:rPr>
          <w:rFonts w:ascii="Calibri" w:hAnsi="Calibri" w:eastAsia="Calibri" w:cs="Calibri"/>
          <w:b w:val="0"/>
          <w:bCs w:val="0"/>
          <w:i w:val="0"/>
          <w:iCs w:val="0"/>
          <w:caps w:val="0"/>
          <w:smallCaps w:val="0"/>
          <w:noProof w:val="0"/>
          <w:color w:val="000000" w:themeColor="text1" w:themeTint="FF" w:themeShade="FF"/>
          <w:sz w:val="22"/>
          <w:szCs w:val="22"/>
          <w:lang w:val="en-GB"/>
        </w:rPr>
        <w:t>Zilenaite</w:t>
      </w:r>
      <w:r w:rsidRPr="324E0503" w:rsidR="08A2256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602335, </w:t>
      </w:r>
      <w:hyperlink r:id="R7b4f17da3f4747eb">
        <w:r w:rsidRPr="324E0503" w:rsidR="08A2256C">
          <w:rPr>
            <w:rStyle w:val="Hyperlink"/>
            <w:rFonts w:ascii="Calibri" w:hAnsi="Calibri" w:eastAsia="Calibri" w:cs="Calibri"/>
            <w:b w:val="0"/>
            <w:bCs w:val="0"/>
            <w:i w:val="0"/>
            <w:iCs w:val="0"/>
            <w:caps w:val="0"/>
            <w:smallCaps w:val="0"/>
            <w:strike w:val="0"/>
            <w:dstrike w:val="0"/>
            <w:noProof w:val="0"/>
            <w:sz w:val="22"/>
            <w:szCs w:val="22"/>
            <w:lang w:val="en-GB"/>
          </w:rPr>
          <w:t>602335@student.inholland.nl</w:t>
        </w:r>
      </w:hyperlink>
    </w:p>
    <w:p w:rsidR="08A2256C" w:rsidP="324E0503" w:rsidRDefault="08A2256C" w14:paraId="6D731E54" w14:textId="2F7576FD">
      <w:pPr>
        <w:pStyle w:val="Normal"/>
        <w:spacing w:after="160" w:line="360" w:lineRule="auto"/>
        <w:ind w:left="0" w:hanging="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24E0503" w:rsidR="08A2256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Bianca Burlacu, 705366, </w:t>
      </w:r>
      <w:hyperlink r:id="Rdf6a4a6a85584e95">
        <w:r w:rsidRPr="324E0503" w:rsidR="08A2256C">
          <w:rPr>
            <w:rStyle w:val="Hyperlink"/>
            <w:rFonts w:ascii="Calibri" w:hAnsi="Calibri" w:eastAsia="Calibri" w:cs="Calibri"/>
            <w:b w:val="0"/>
            <w:bCs w:val="0"/>
            <w:i w:val="0"/>
            <w:iCs w:val="0"/>
            <w:caps w:val="0"/>
            <w:smallCaps w:val="0"/>
            <w:strike w:val="0"/>
            <w:dstrike w:val="0"/>
            <w:noProof w:val="0"/>
            <w:sz w:val="22"/>
            <w:szCs w:val="22"/>
            <w:lang w:val="en-GB"/>
          </w:rPr>
          <w:t>705366@student.inholland.nl</w:t>
        </w:r>
      </w:hyperlink>
    </w:p>
    <w:p w:rsidR="08A2256C" w:rsidP="324E0503" w:rsidRDefault="08A2256C" w14:paraId="4D63FBB5" w14:textId="06DD02F3">
      <w:pPr>
        <w:spacing w:after="160" w:line="360" w:lineRule="auto"/>
        <w:ind w:left="0" w:hanging="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24E0503" w:rsidR="08A2256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Zoran </w:t>
      </w:r>
      <w:r w:rsidRPr="324E0503" w:rsidR="08A2256C">
        <w:rPr>
          <w:rFonts w:ascii="Calibri" w:hAnsi="Calibri" w:eastAsia="Calibri" w:cs="Calibri"/>
          <w:b w:val="0"/>
          <w:bCs w:val="0"/>
          <w:i w:val="0"/>
          <w:iCs w:val="0"/>
          <w:caps w:val="0"/>
          <w:smallCaps w:val="0"/>
          <w:noProof w:val="0"/>
          <w:color w:val="000000" w:themeColor="text1" w:themeTint="FF" w:themeShade="FF"/>
          <w:sz w:val="22"/>
          <w:szCs w:val="22"/>
          <w:lang w:val="en-GB"/>
        </w:rPr>
        <w:t>Serdic</w:t>
      </w:r>
      <w:r w:rsidRPr="324E0503" w:rsidR="08A2256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705633, </w:t>
      </w:r>
      <w:hyperlink r:id="R9c23c5dd28fa4c69">
        <w:r w:rsidRPr="324E0503" w:rsidR="08A2256C">
          <w:rPr>
            <w:rStyle w:val="Hyperlink"/>
            <w:rFonts w:ascii="Calibri" w:hAnsi="Calibri" w:eastAsia="Calibri" w:cs="Calibri"/>
            <w:b w:val="0"/>
            <w:bCs w:val="0"/>
            <w:i w:val="0"/>
            <w:iCs w:val="0"/>
            <w:caps w:val="0"/>
            <w:smallCaps w:val="0"/>
            <w:strike w:val="0"/>
            <w:dstrike w:val="0"/>
            <w:noProof w:val="0"/>
            <w:sz w:val="22"/>
            <w:szCs w:val="22"/>
            <w:lang w:val="en-GB"/>
          </w:rPr>
          <w:t>705633@student.inholland.nl</w:t>
        </w:r>
      </w:hyperlink>
    </w:p>
    <w:p w:rsidR="08A2256C" w:rsidP="324E0503" w:rsidRDefault="08A2256C" w14:paraId="221261A4" w14:textId="097C3D87">
      <w:pPr>
        <w:spacing w:after="160" w:line="360" w:lineRule="auto"/>
        <w:ind w:left="0" w:hanging="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24E0503" w:rsidR="08A2256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Wouter </w:t>
      </w:r>
      <w:r w:rsidRPr="324E0503" w:rsidR="08A2256C">
        <w:rPr>
          <w:rFonts w:ascii="Calibri" w:hAnsi="Calibri" w:eastAsia="Calibri" w:cs="Calibri"/>
          <w:b w:val="0"/>
          <w:bCs w:val="0"/>
          <w:i w:val="0"/>
          <w:iCs w:val="0"/>
          <w:caps w:val="0"/>
          <w:smallCaps w:val="0"/>
          <w:noProof w:val="0"/>
          <w:color w:val="000000" w:themeColor="text1" w:themeTint="FF" w:themeShade="FF"/>
          <w:sz w:val="22"/>
          <w:szCs w:val="22"/>
          <w:lang w:val="en-GB"/>
        </w:rPr>
        <w:t>Altepost</w:t>
      </w:r>
      <w:r w:rsidRPr="324E0503" w:rsidR="08A2256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681115, </w:t>
      </w:r>
      <w:hyperlink r:id="R8b17a9231d124b8f">
        <w:r w:rsidRPr="324E0503" w:rsidR="08A2256C">
          <w:rPr>
            <w:rStyle w:val="Hyperlink"/>
            <w:rFonts w:ascii="Calibri" w:hAnsi="Calibri" w:eastAsia="Calibri" w:cs="Calibri"/>
            <w:b w:val="0"/>
            <w:bCs w:val="0"/>
            <w:i w:val="0"/>
            <w:iCs w:val="0"/>
            <w:caps w:val="0"/>
            <w:smallCaps w:val="0"/>
            <w:strike w:val="0"/>
            <w:dstrike w:val="0"/>
            <w:noProof w:val="0"/>
            <w:sz w:val="22"/>
            <w:szCs w:val="22"/>
            <w:lang w:val="en-GB"/>
          </w:rPr>
          <w:t>681115@student.inholland.nl</w:t>
        </w:r>
      </w:hyperlink>
    </w:p>
    <w:p w:rsidR="324E0503" w:rsidP="324E0503" w:rsidRDefault="324E0503" w14:paraId="4A8FE0AC" w14:textId="623AFFA7">
      <w:pPr>
        <w:pStyle w:val="Normal"/>
        <w:jc w:val="both"/>
      </w:pPr>
    </w:p>
    <w:p w:rsidR="5EB73C82" w:rsidP="324E0503" w:rsidRDefault="5EB73C82" w14:paraId="065E8E62" w14:textId="2B8AB469">
      <w:pPr>
        <w:pStyle w:val="Heading1"/>
      </w:pPr>
      <w:bookmarkStart w:name="_Toc1063842154" w:id="716612723"/>
      <w:r w:rsidR="5EB73C82">
        <w:rPr/>
        <w:t>Table of contents</w:t>
      </w:r>
      <w:bookmarkEnd w:id="716612723"/>
    </w:p>
    <w:sdt>
      <w:sdtPr>
        <w:id w:val="1760196625"/>
        <w:docPartObj>
          <w:docPartGallery w:val="Table of Contents"/>
          <w:docPartUnique/>
        </w:docPartObj>
      </w:sdtPr>
      <w:sdtContent>
        <w:p w:rsidR="324E0503" w:rsidP="324E0503" w:rsidRDefault="324E0503" w14:paraId="56E61FBA" w14:textId="3980BF14">
          <w:pPr>
            <w:pStyle w:val="TOC1"/>
            <w:tabs>
              <w:tab w:val="right" w:leader="dot" w:pos="9360"/>
            </w:tabs>
            <w:bidi w:val="0"/>
            <w:rPr>
              <w:rStyle w:val="Hyperlink"/>
            </w:rPr>
          </w:pPr>
          <w:r>
            <w:fldChar w:fldCharType="begin"/>
          </w:r>
          <w:r>
            <w:instrText xml:space="preserve">TOC \o \z \u \h</w:instrText>
          </w:r>
          <w:r>
            <w:fldChar w:fldCharType="separate"/>
          </w:r>
          <w:hyperlink w:anchor="_Toc1063842154">
            <w:r w:rsidRPr="324E0503" w:rsidR="324E0503">
              <w:rPr>
                <w:rStyle w:val="Hyperlink"/>
              </w:rPr>
              <w:t>Table of contents</w:t>
            </w:r>
            <w:r>
              <w:tab/>
            </w:r>
            <w:r>
              <w:fldChar w:fldCharType="begin"/>
            </w:r>
            <w:r>
              <w:instrText xml:space="preserve">PAGEREF _Toc1063842154 \h</w:instrText>
            </w:r>
            <w:r>
              <w:fldChar w:fldCharType="separate"/>
            </w:r>
            <w:r w:rsidRPr="324E0503" w:rsidR="324E0503">
              <w:rPr>
                <w:rStyle w:val="Hyperlink"/>
              </w:rPr>
              <w:t>1</w:t>
            </w:r>
            <w:r>
              <w:fldChar w:fldCharType="end"/>
            </w:r>
          </w:hyperlink>
        </w:p>
        <w:p w:rsidR="324E0503" w:rsidP="324E0503" w:rsidRDefault="324E0503" w14:paraId="6B36798E" w14:textId="4D754CD6">
          <w:pPr>
            <w:pStyle w:val="TOC1"/>
            <w:tabs>
              <w:tab w:val="right" w:leader="dot" w:pos="9360"/>
            </w:tabs>
            <w:bidi w:val="0"/>
            <w:rPr>
              <w:rStyle w:val="Hyperlink"/>
            </w:rPr>
          </w:pPr>
          <w:hyperlink w:anchor="_Toc1107094696">
            <w:r w:rsidRPr="324E0503" w:rsidR="324E0503">
              <w:rPr>
                <w:rStyle w:val="Hyperlink"/>
              </w:rPr>
              <w:t>I. Introduction</w:t>
            </w:r>
            <w:r>
              <w:tab/>
            </w:r>
            <w:r>
              <w:fldChar w:fldCharType="begin"/>
            </w:r>
            <w:r>
              <w:instrText xml:space="preserve">PAGEREF _Toc1107094696 \h</w:instrText>
            </w:r>
            <w:r>
              <w:fldChar w:fldCharType="separate"/>
            </w:r>
            <w:r w:rsidRPr="324E0503" w:rsidR="324E0503">
              <w:rPr>
                <w:rStyle w:val="Hyperlink"/>
              </w:rPr>
              <w:t>2</w:t>
            </w:r>
            <w:r>
              <w:fldChar w:fldCharType="end"/>
            </w:r>
          </w:hyperlink>
        </w:p>
        <w:p w:rsidR="324E0503" w:rsidP="324E0503" w:rsidRDefault="324E0503" w14:paraId="2799B133" w14:textId="74A855BF">
          <w:pPr>
            <w:pStyle w:val="TOC2"/>
            <w:tabs>
              <w:tab w:val="right" w:leader="dot" w:pos="9360"/>
            </w:tabs>
            <w:bidi w:val="0"/>
            <w:rPr>
              <w:rStyle w:val="Hyperlink"/>
            </w:rPr>
          </w:pPr>
          <w:hyperlink w:anchor="_Toc1646215583">
            <w:r w:rsidRPr="324E0503" w:rsidR="324E0503">
              <w:rPr>
                <w:rStyle w:val="Hyperlink"/>
              </w:rPr>
              <w:t>1. Background</w:t>
            </w:r>
            <w:r>
              <w:tab/>
            </w:r>
            <w:r>
              <w:fldChar w:fldCharType="begin"/>
            </w:r>
            <w:r>
              <w:instrText xml:space="preserve">PAGEREF _Toc1646215583 \h</w:instrText>
            </w:r>
            <w:r>
              <w:fldChar w:fldCharType="separate"/>
            </w:r>
            <w:r w:rsidRPr="324E0503" w:rsidR="324E0503">
              <w:rPr>
                <w:rStyle w:val="Hyperlink"/>
              </w:rPr>
              <w:t>3</w:t>
            </w:r>
            <w:r>
              <w:fldChar w:fldCharType="end"/>
            </w:r>
          </w:hyperlink>
        </w:p>
        <w:p w:rsidR="324E0503" w:rsidP="324E0503" w:rsidRDefault="324E0503" w14:paraId="021E6904" w14:textId="0ED261C7">
          <w:pPr>
            <w:pStyle w:val="TOC2"/>
            <w:tabs>
              <w:tab w:val="right" w:leader="dot" w:pos="9360"/>
            </w:tabs>
            <w:bidi w:val="0"/>
            <w:rPr>
              <w:rStyle w:val="Hyperlink"/>
            </w:rPr>
          </w:pPr>
          <w:hyperlink w:anchor="_Toc1496549469">
            <w:r w:rsidRPr="324E0503" w:rsidR="324E0503">
              <w:rPr>
                <w:rStyle w:val="Hyperlink"/>
              </w:rPr>
              <w:t>2.Goal of the Application</w:t>
            </w:r>
            <w:r>
              <w:tab/>
            </w:r>
            <w:r>
              <w:fldChar w:fldCharType="begin"/>
            </w:r>
            <w:r>
              <w:instrText xml:space="preserve">PAGEREF _Toc1496549469 \h</w:instrText>
            </w:r>
            <w:r>
              <w:fldChar w:fldCharType="separate"/>
            </w:r>
            <w:r w:rsidRPr="324E0503" w:rsidR="324E0503">
              <w:rPr>
                <w:rStyle w:val="Hyperlink"/>
              </w:rPr>
              <w:t>3</w:t>
            </w:r>
            <w:r>
              <w:fldChar w:fldCharType="end"/>
            </w:r>
          </w:hyperlink>
        </w:p>
        <w:p w:rsidR="324E0503" w:rsidP="324E0503" w:rsidRDefault="324E0503" w14:paraId="2D4E8D6C" w14:textId="7A9F9322">
          <w:pPr>
            <w:pStyle w:val="TOC1"/>
            <w:tabs>
              <w:tab w:val="right" w:leader="dot" w:pos="9360"/>
            </w:tabs>
            <w:bidi w:val="0"/>
            <w:rPr>
              <w:rStyle w:val="Hyperlink"/>
            </w:rPr>
          </w:pPr>
          <w:hyperlink w:anchor="_Toc674052128">
            <w:r w:rsidRPr="324E0503" w:rsidR="324E0503">
              <w:rPr>
                <w:rStyle w:val="Hyperlink"/>
              </w:rPr>
              <w:t>II. Team Organization and Task Distribution</w:t>
            </w:r>
            <w:r>
              <w:tab/>
            </w:r>
            <w:r>
              <w:fldChar w:fldCharType="begin"/>
            </w:r>
            <w:r>
              <w:instrText xml:space="preserve">PAGEREF _Toc674052128 \h</w:instrText>
            </w:r>
            <w:r>
              <w:fldChar w:fldCharType="separate"/>
            </w:r>
            <w:r w:rsidRPr="324E0503" w:rsidR="324E0503">
              <w:rPr>
                <w:rStyle w:val="Hyperlink"/>
              </w:rPr>
              <w:t>3</w:t>
            </w:r>
            <w:r>
              <w:fldChar w:fldCharType="end"/>
            </w:r>
          </w:hyperlink>
        </w:p>
        <w:p w:rsidR="324E0503" w:rsidP="324E0503" w:rsidRDefault="324E0503" w14:paraId="36F6B7B0" w14:textId="4ED21847">
          <w:pPr>
            <w:pStyle w:val="TOC2"/>
            <w:tabs>
              <w:tab w:val="right" w:leader="dot" w:pos="9360"/>
            </w:tabs>
            <w:bidi w:val="0"/>
            <w:rPr>
              <w:rStyle w:val="Hyperlink"/>
            </w:rPr>
          </w:pPr>
          <w:hyperlink w:anchor="_Toc1191529796">
            <w:r w:rsidRPr="324E0503" w:rsidR="324E0503">
              <w:rPr>
                <w:rStyle w:val="Hyperlink"/>
              </w:rPr>
              <w:t>1. Task Distribution</w:t>
            </w:r>
            <w:r>
              <w:tab/>
            </w:r>
            <w:r>
              <w:fldChar w:fldCharType="begin"/>
            </w:r>
            <w:r>
              <w:instrText xml:space="preserve">PAGEREF _Toc1191529796 \h</w:instrText>
            </w:r>
            <w:r>
              <w:fldChar w:fldCharType="separate"/>
            </w:r>
            <w:r w:rsidRPr="324E0503" w:rsidR="324E0503">
              <w:rPr>
                <w:rStyle w:val="Hyperlink"/>
              </w:rPr>
              <w:t>4</w:t>
            </w:r>
            <w:r>
              <w:fldChar w:fldCharType="end"/>
            </w:r>
          </w:hyperlink>
        </w:p>
        <w:p w:rsidR="324E0503" w:rsidP="324E0503" w:rsidRDefault="324E0503" w14:paraId="4C65ECAE" w14:textId="52F78882">
          <w:pPr>
            <w:pStyle w:val="TOC2"/>
            <w:tabs>
              <w:tab w:val="right" w:leader="dot" w:pos="9360"/>
            </w:tabs>
            <w:bidi w:val="0"/>
            <w:rPr>
              <w:rStyle w:val="Hyperlink"/>
            </w:rPr>
          </w:pPr>
          <w:hyperlink w:anchor="_Toc586647909">
            <w:r w:rsidRPr="324E0503" w:rsidR="324E0503">
              <w:rPr>
                <w:rStyle w:val="Hyperlink"/>
              </w:rPr>
              <w:t>2. Team Members</w:t>
            </w:r>
            <w:r>
              <w:tab/>
            </w:r>
            <w:r>
              <w:fldChar w:fldCharType="begin"/>
            </w:r>
            <w:r>
              <w:instrText xml:space="preserve">PAGEREF _Toc586647909 \h</w:instrText>
            </w:r>
            <w:r>
              <w:fldChar w:fldCharType="separate"/>
            </w:r>
            <w:r w:rsidRPr="324E0503" w:rsidR="324E0503">
              <w:rPr>
                <w:rStyle w:val="Hyperlink"/>
              </w:rPr>
              <w:t>4</w:t>
            </w:r>
            <w:r>
              <w:fldChar w:fldCharType="end"/>
            </w:r>
          </w:hyperlink>
        </w:p>
        <w:p w:rsidR="324E0503" w:rsidP="324E0503" w:rsidRDefault="324E0503" w14:paraId="60AFB596" w14:textId="185AF01A">
          <w:pPr>
            <w:pStyle w:val="TOC1"/>
            <w:tabs>
              <w:tab w:val="right" w:leader="dot" w:pos="9360"/>
            </w:tabs>
            <w:bidi w:val="0"/>
            <w:rPr>
              <w:rStyle w:val="Hyperlink"/>
            </w:rPr>
          </w:pPr>
          <w:hyperlink w:anchor="_Toc1476165752">
            <w:r w:rsidRPr="324E0503" w:rsidR="324E0503">
              <w:rPr>
                <w:rStyle w:val="Hyperlink"/>
              </w:rPr>
              <w:t>Why ERD Design is needed:</w:t>
            </w:r>
            <w:r>
              <w:tab/>
            </w:r>
            <w:r>
              <w:fldChar w:fldCharType="begin"/>
            </w:r>
            <w:r>
              <w:instrText xml:space="preserve">PAGEREF _Toc1476165752 \h</w:instrText>
            </w:r>
            <w:r>
              <w:fldChar w:fldCharType="separate"/>
            </w:r>
            <w:r w:rsidRPr="324E0503" w:rsidR="324E0503">
              <w:rPr>
                <w:rStyle w:val="Hyperlink"/>
              </w:rPr>
              <w:t>5</w:t>
            </w:r>
            <w:r>
              <w:fldChar w:fldCharType="end"/>
            </w:r>
          </w:hyperlink>
        </w:p>
        <w:p w:rsidR="324E0503" w:rsidP="324E0503" w:rsidRDefault="324E0503" w14:paraId="188026F4" w14:textId="17DAA451">
          <w:pPr>
            <w:pStyle w:val="TOC1"/>
            <w:tabs>
              <w:tab w:val="right" w:leader="dot" w:pos="9360"/>
            </w:tabs>
            <w:bidi w:val="0"/>
            <w:rPr>
              <w:rStyle w:val="Hyperlink"/>
            </w:rPr>
          </w:pPr>
          <w:hyperlink w:anchor="_Toc1175367980">
            <w:r w:rsidRPr="324E0503" w:rsidR="324E0503">
              <w:rPr>
                <w:rStyle w:val="Hyperlink"/>
              </w:rPr>
              <w:t>III. Functionalities Implemented</w:t>
            </w:r>
            <w:r>
              <w:tab/>
            </w:r>
            <w:r>
              <w:fldChar w:fldCharType="begin"/>
            </w:r>
            <w:r>
              <w:instrText xml:space="preserve">PAGEREF _Toc1175367980 \h</w:instrText>
            </w:r>
            <w:r>
              <w:fldChar w:fldCharType="separate"/>
            </w:r>
            <w:r w:rsidRPr="324E0503" w:rsidR="324E0503">
              <w:rPr>
                <w:rStyle w:val="Hyperlink"/>
              </w:rPr>
              <w:t>6</w:t>
            </w:r>
            <w:r>
              <w:fldChar w:fldCharType="end"/>
            </w:r>
          </w:hyperlink>
        </w:p>
        <w:p w:rsidR="324E0503" w:rsidP="324E0503" w:rsidRDefault="324E0503" w14:paraId="4E382FB6" w14:textId="34D9857B">
          <w:pPr>
            <w:pStyle w:val="TOC2"/>
            <w:tabs>
              <w:tab w:val="right" w:leader="dot" w:pos="9360"/>
            </w:tabs>
            <w:bidi w:val="0"/>
            <w:rPr>
              <w:rStyle w:val="Hyperlink"/>
            </w:rPr>
          </w:pPr>
          <w:hyperlink w:anchor="_Toc1537642011">
            <w:r w:rsidRPr="324E0503" w:rsidR="324E0503">
              <w:rPr>
                <w:rStyle w:val="Hyperlink"/>
              </w:rPr>
              <w:t>1. Common Functionalities for Regular Employees</w:t>
            </w:r>
            <w:r>
              <w:tab/>
            </w:r>
            <w:r>
              <w:fldChar w:fldCharType="begin"/>
            </w:r>
            <w:r>
              <w:instrText xml:space="preserve">PAGEREF _Toc1537642011 \h</w:instrText>
            </w:r>
            <w:r>
              <w:fldChar w:fldCharType="separate"/>
            </w:r>
            <w:r w:rsidRPr="324E0503" w:rsidR="324E0503">
              <w:rPr>
                <w:rStyle w:val="Hyperlink"/>
              </w:rPr>
              <w:t>7</w:t>
            </w:r>
            <w:r>
              <w:fldChar w:fldCharType="end"/>
            </w:r>
          </w:hyperlink>
        </w:p>
        <w:p w:rsidR="324E0503" w:rsidP="324E0503" w:rsidRDefault="324E0503" w14:paraId="71277E8D" w14:textId="0618D1D4">
          <w:pPr>
            <w:pStyle w:val="TOC2"/>
            <w:tabs>
              <w:tab w:val="right" w:leader="dot" w:pos="9360"/>
            </w:tabs>
            <w:bidi w:val="0"/>
            <w:rPr>
              <w:rStyle w:val="Hyperlink"/>
            </w:rPr>
          </w:pPr>
          <w:hyperlink w:anchor="_Toc1903297281">
            <w:r w:rsidRPr="324E0503" w:rsidR="324E0503">
              <w:rPr>
                <w:rStyle w:val="Hyperlink"/>
              </w:rPr>
              <w:t>2. Additional Functionalities for Service Desk Employees</w:t>
            </w:r>
            <w:r>
              <w:tab/>
            </w:r>
            <w:r>
              <w:fldChar w:fldCharType="begin"/>
            </w:r>
            <w:r>
              <w:instrText xml:space="preserve">PAGEREF _Toc1903297281 \h</w:instrText>
            </w:r>
            <w:r>
              <w:fldChar w:fldCharType="separate"/>
            </w:r>
            <w:r w:rsidRPr="324E0503" w:rsidR="324E0503">
              <w:rPr>
                <w:rStyle w:val="Hyperlink"/>
              </w:rPr>
              <w:t>7</w:t>
            </w:r>
            <w:r>
              <w:fldChar w:fldCharType="end"/>
            </w:r>
          </w:hyperlink>
        </w:p>
        <w:p w:rsidR="324E0503" w:rsidP="324E0503" w:rsidRDefault="324E0503" w14:paraId="1F3EF3C1" w14:textId="42622695">
          <w:pPr>
            <w:pStyle w:val="TOC2"/>
            <w:tabs>
              <w:tab w:val="right" w:leader="dot" w:pos="9360"/>
            </w:tabs>
            <w:bidi w:val="0"/>
            <w:rPr>
              <w:rStyle w:val="Hyperlink"/>
            </w:rPr>
          </w:pPr>
          <w:hyperlink w:anchor="_Toc433184244">
            <w:r w:rsidRPr="324E0503" w:rsidR="324E0503">
              <w:rPr>
                <w:rStyle w:val="Hyperlink"/>
              </w:rPr>
              <w:t>3. Additional Individual Functionalities</w:t>
            </w:r>
            <w:r>
              <w:tab/>
            </w:r>
            <w:r>
              <w:fldChar w:fldCharType="begin"/>
            </w:r>
            <w:r>
              <w:instrText xml:space="preserve">PAGEREF _Toc433184244 \h</w:instrText>
            </w:r>
            <w:r>
              <w:fldChar w:fldCharType="separate"/>
            </w:r>
            <w:r w:rsidRPr="324E0503" w:rsidR="324E0503">
              <w:rPr>
                <w:rStyle w:val="Hyperlink"/>
              </w:rPr>
              <w:t>7</w:t>
            </w:r>
            <w:r>
              <w:fldChar w:fldCharType="end"/>
            </w:r>
          </w:hyperlink>
          <w:r>
            <w:fldChar w:fldCharType="end"/>
          </w:r>
        </w:p>
      </w:sdtContent>
    </w:sdt>
    <w:p w:rsidR="324E0503" w:rsidP="324E0503" w:rsidRDefault="324E0503" w14:paraId="5601A53B" w14:textId="5A6E4C62">
      <w:pPr>
        <w:pStyle w:val="Normal"/>
      </w:pPr>
    </w:p>
    <w:p w:rsidR="324E0503" w:rsidP="324E0503" w:rsidRDefault="324E0503" w14:paraId="0C227717" w14:textId="64FBA82B">
      <w:pPr>
        <w:pStyle w:val="Normal"/>
      </w:pPr>
    </w:p>
    <w:p w:rsidR="324E0503" w:rsidP="324E0503" w:rsidRDefault="324E0503" w14:paraId="2BC0DA5F" w14:textId="4EC03741">
      <w:pPr>
        <w:pStyle w:val="Normal"/>
      </w:pPr>
    </w:p>
    <w:p w:rsidR="324E0503" w:rsidRDefault="324E0503" w14:paraId="43D42926" w14:textId="7101CDD9">
      <w:r>
        <w:br w:type="page"/>
      </w:r>
    </w:p>
    <w:p w:rsidR="0079179F" w:rsidP="324E0503" w:rsidRDefault="00000000" w14:paraId="646EE746" w14:textId="77777777" w14:noSpellErr="1">
      <w:pPr>
        <w:pStyle w:val="Heading1"/>
        <w:rPr>
          <w:b w:val="1"/>
          <w:bCs w:val="1"/>
          <w:sz w:val="36"/>
          <w:szCs w:val="36"/>
        </w:rPr>
      </w:pPr>
      <w:bookmarkStart w:name="_Toc1107094696" w:id="1815942415"/>
      <w:r w:rsidR="1435F202">
        <w:rPr/>
        <w:t>I. Introduction</w:t>
      </w:r>
      <w:bookmarkEnd w:id="1815942415"/>
      <w:r w:rsidR="1435F202">
        <w:rPr/>
        <w:t xml:space="preserve"> </w:t>
      </w:r>
    </w:p>
    <w:p w:rsidR="0079179F" w:rsidP="324E0503" w:rsidRDefault="00000000" w14:paraId="0DAB53A8" w14:textId="77777777" w14:noSpellErr="1">
      <w:pPr>
        <w:pStyle w:val="Heading2"/>
        <w:rPr>
          <w:b w:val="1"/>
          <w:bCs w:val="1"/>
        </w:rPr>
      </w:pPr>
      <w:bookmarkStart w:name="_Toc1646215583" w:id="367385400"/>
      <w:r w:rsidR="1435F202">
        <w:rPr/>
        <w:t>1. Background</w:t>
      </w:r>
      <w:bookmarkEnd w:id="367385400"/>
      <w:r w:rsidR="1435F202">
        <w:rPr/>
        <w:t xml:space="preserve"> </w:t>
      </w:r>
    </w:p>
    <w:p w:rsidR="0079179F" w:rsidRDefault="00000000" w14:paraId="00B51BBE" w14:textId="77777777">
      <w:r>
        <w:t>During the course, the project focused on developing a NoSQL-based application for an incident management system. The prototype, demonstrated in the Axure Functional Prototype available on Moodle, served as the basis for the application. The Garden Group case study provided additional context for understanding the project requirements. Deviations from the prototype design were allowed with valid justifications.</w:t>
      </w:r>
    </w:p>
    <w:p w:rsidR="0079179F" w:rsidP="324E0503" w:rsidRDefault="00000000" w14:paraId="3EF5F4FB" w14:textId="77777777" w14:noSpellErr="1">
      <w:pPr>
        <w:pStyle w:val="Heading2"/>
        <w:rPr>
          <w:b w:val="1"/>
          <w:bCs w:val="1"/>
        </w:rPr>
      </w:pPr>
      <w:bookmarkStart w:name="_Toc1496549469" w:id="2124554340"/>
      <w:r w:rsidR="1435F202">
        <w:rPr/>
        <w:t>2.Goal of the Application</w:t>
      </w:r>
      <w:bookmarkEnd w:id="2124554340"/>
    </w:p>
    <w:p w:rsidR="0079179F" w:rsidRDefault="00000000" w14:paraId="7CC41A6C" w14:textId="77777777">
      <w:r>
        <w:t>The primary goal of the application is to facilitate incident management within an organization. Employees can report problems with their devices to the service desk, where incidents are registered as service tickets. The application caters to both regular employees and service desk employees, offering specific functionalities to each.</w:t>
      </w:r>
    </w:p>
    <w:p w:rsidR="0079179F" w:rsidRDefault="0079179F" w14:paraId="0A36935B" w14:textId="77777777"/>
    <w:p w:rsidR="324E0503" w:rsidRDefault="324E0503" w14:paraId="56606E62" w14:textId="43EDF42B">
      <w:r>
        <w:br w:type="page"/>
      </w:r>
    </w:p>
    <w:p w:rsidR="0079179F" w:rsidP="324E0503" w:rsidRDefault="00000000" w14:paraId="6ABFAFBF" w14:textId="77777777" w14:noSpellErr="1">
      <w:pPr>
        <w:pStyle w:val="Heading1"/>
        <w:rPr>
          <w:b w:val="1"/>
          <w:bCs w:val="1"/>
          <w:sz w:val="36"/>
          <w:szCs w:val="36"/>
        </w:rPr>
      </w:pPr>
      <w:bookmarkStart w:name="_Toc674052128" w:id="1298960184"/>
      <w:r w:rsidR="1435F202">
        <w:rPr/>
        <w:t>II. Team Organization and Task Distribution</w:t>
      </w:r>
      <w:bookmarkEnd w:id="1298960184"/>
    </w:p>
    <w:p w:rsidR="0079179F" w:rsidP="324E0503" w:rsidRDefault="00000000" w14:paraId="56C61A3C" w14:textId="77777777" w14:noSpellErr="1">
      <w:pPr>
        <w:pStyle w:val="Heading2"/>
        <w:rPr>
          <w:b w:val="1"/>
          <w:bCs w:val="1"/>
        </w:rPr>
      </w:pPr>
      <w:bookmarkStart w:name="_Toc1191529796" w:id="1470132155"/>
      <w:r w:rsidR="1435F202">
        <w:rPr/>
        <w:t>1. Task Distribution</w:t>
      </w:r>
      <w:bookmarkEnd w:id="1470132155"/>
    </w:p>
    <w:p w:rsidR="0079179F" w:rsidRDefault="00000000" w14:paraId="08E96690" w14:textId="77777777">
      <w:r>
        <w:t>The project aimed to ensure a fair distribution of tasks among team members to provide a valuable learning experience for everyone. The tasks were distributed in a way that allowed each member to contribute significantly to the project.</w:t>
      </w:r>
    </w:p>
    <w:p w:rsidR="0079179F" w:rsidP="324E0503" w:rsidRDefault="00000000" w14:paraId="7D1051F7" w14:textId="77777777" w14:noSpellErr="1">
      <w:pPr>
        <w:pStyle w:val="Heading2"/>
        <w:rPr>
          <w:b w:val="1"/>
          <w:bCs w:val="1"/>
        </w:rPr>
      </w:pPr>
      <w:bookmarkStart w:name="_Toc586647909" w:id="1225324921"/>
      <w:r w:rsidR="1435F202">
        <w:rPr/>
        <w:t>2. Team Members</w:t>
      </w:r>
      <w:bookmarkEnd w:id="1225324921"/>
      <w:r w:rsidR="1435F202">
        <w:rPr/>
        <w:t xml:space="preserve"> </w:t>
      </w:r>
    </w:p>
    <w:p w:rsidR="0079179F" w:rsidP="324E0503" w:rsidRDefault="00000000" w14:paraId="76255EA6" w14:textId="77777777" w14:noSpellErr="1">
      <w:pPr>
        <w:rPr>
          <w:b w:val="1"/>
          <w:bCs w:val="1"/>
          <w:sz w:val="24"/>
          <w:szCs w:val="24"/>
        </w:rPr>
      </w:pPr>
      <w:r w:rsidRPr="324E0503" w:rsidR="1435F202">
        <w:rPr>
          <w:b w:val="1"/>
          <w:bCs w:val="1"/>
          <w:sz w:val="24"/>
          <w:szCs w:val="24"/>
        </w:rPr>
        <w:t xml:space="preserve">Member 1: [Bianca] </w:t>
      </w:r>
    </w:p>
    <w:p w:rsidR="0079179F" w:rsidP="324E0503" w:rsidRDefault="00000000" w14:paraId="12ACF221" w14:textId="69EE7635">
      <w:pPr>
        <w:rPr>
          <w:b w:val="1"/>
          <w:bCs w:val="1"/>
          <w:sz w:val="24"/>
          <w:szCs w:val="24"/>
        </w:rPr>
      </w:pPr>
      <w:r w:rsidRPr="324E0503" w:rsidR="1435F202">
        <w:rPr>
          <w:b w:val="1"/>
          <w:bCs w:val="1"/>
          <w:sz w:val="24"/>
          <w:szCs w:val="24"/>
        </w:rPr>
        <w:t xml:space="preserve">Tasks: </w:t>
      </w:r>
    </w:p>
    <w:p w:rsidR="60EC5EBE" w:rsidP="324E0503" w:rsidRDefault="60EC5EBE" w14:paraId="0EDD06D0" w14:textId="3675B6E0">
      <w:pPr>
        <w:pStyle w:val="Normal"/>
        <w:ind w:left="0"/>
        <w:rPr>
          <w:b w:val="1"/>
          <w:bCs w:val="1"/>
        </w:rPr>
      </w:pPr>
      <w:r w:rsidRPr="324E0503" w:rsidR="60EC5EBE">
        <w:rPr>
          <w:b w:val="1"/>
          <w:bCs w:val="1"/>
        </w:rPr>
        <w:t>1.</w:t>
      </w:r>
      <w:r w:rsidRPr="324E0503" w:rsidR="2247798D">
        <w:rPr>
          <w:b w:val="1"/>
          <w:bCs w:val="1"/>
        </w:rPr>
        <w:t xml:space="preserve">Login Functionality: </w:t>
      </w:r>
    </w:p>
    <w:p w:rsidR="2247798D" w:rsidP="324E0503" w:rsidRDefault="2247798D" w14:paraId="079AD746" w14:textId="2EDF7CAA">
      <w:pPr>
        <w:pStyle w:val="Normal"/>
      </w:pPr>
      <w:r w:rsidR="2247798D">
        <w:rPr/>
        <w:t>Implemented the login functionality allowing users to securely log into the system. The passwords are hashed for added security</w:t>
      </w:r>
      <w:r w:rsidR="2247798D">
        <w:rPr/>
        <w:t xml:space="preserve">.  </w:t>
      </w:r>
      <w:r w:rsidR="2247798D">
        <w:rPr/>
        <w:t xml:space="preserve">Additionally, a login design and logo were made for </w:t>
      </w:r>
      <w:r w:rsidR="2247798D">
        <w:rPr/>
        <w:t>a better</w:t>
      </w:r>
      <w:r w:rsidR="2247798D">
        <w:rPr/>
        <w:t xml:space="preserve"> UI experience. </w:t>
      </w:r>
    </w:p>
    <w:p w:rsidR="2970B63D" w:rsidP="324E0503" w:rsidRDefault="2970B63D" w14:paraId="49939336" w14:textId="152CA7C1">
      <w:pPr>
        <w:pStyle w:val="Normal"/>
        <w:ind w:left="0"/>
        <w:rPr>
          <w:b w:val="1"/>
          <w:bCs w:val="1"/>
        </w:rPr>
      </w:pPr>
      <w:r w:rsidRPr="324E0503" w:rsidR="2970B63D">
        <w:rPr>
          <w:b w:val="1"/>
          <w:bCs w:val="1"/>
        </w:rPr>
        <w:t xml:space="preserve">2.Forget Password Functionality: </w:t>
      </w:r>
    </w:p>
    <w:p w:rsidR="2970B63D" w:rsidP="324E0503" w:rsidRDefault="2970B63D" w14:paraId="0C3C63EB" w14:textId="1C2D3997">
      <w:pPr>
        <w:pStyle w:val="Normal"/>
        <w:ind w:left="0"/>
      </w:pPr>
      <w:r w:rsidR="2970B63D">
        <w:rPr/>
        <w:t xml:space="preserve">Implemented the forget password feature, providing users with a secure method to recover their account access. It </w:t>
      </w:r>
      <w:r w:rsidR="2970B63D">
        <w:rPr/>
        <w:t>provides</w:t>
      </w:r>
      <w:r w:rsidR="2970B63D">
        <w:rPr/>
        <w:t xml:space="preserve"> a form where you write down your</w:t>
      </w:r>
      <w:r w:rsidR="152D858C">
        <w:rPr/>
        <w:t xml:space="preserve"> username and updated password. </w:t>
      </w:r>
    </w:p>
    <w:p w:rsidR="324E0503" w:rsidP="324E0503" w:rsidRDefault="324E0503" w14:paraId="0C959F17" w14:textId="21E8D647">
      <w:pPr>
        <w:pStyle w:val="Normal"/>
        <w:ind w:left="0"/>
      </w:pPr>
    </w:p>
    <w:p w:rsidR="30E68D6D" w:rsidP="324E0503" w:rsidRDefault="30E68D6D" w14:paraId="14829E3E" w14:textId="37C137DB">
      <w:pPr>
        <w:pStyle w:val="Normal"/>
      </w:pPr>
      <w:r w:rsidR="30E68D6D">
        <w:rPr/>
        <w:t>Implemented logic for the login functionality. Logic layers play a vital role in enforcing security measures, ensuring that user authentication is secure, and data remains protected. It valides user input and ensures that only authorized users have access.</w:t>
      </w:r>
    </w:p>
    <w:p w:rsidR="324E0503" w:rsidP="324E0503" w:rsidRDefault="324E0503" w14:paraId="23E7E743" w14:textId="25BC4B0E">
      <w:pPr>
        <w:pStyle w:val="Normal"/>
        <w:ind w:left="0"/>
      </w:pPr>
    </w:p>
    <w:p w:rsidR="0079179F" w:rsidP="324E0503" w:rsidRDefault="00000000" w14:paraId="0FD19E27" w14:textId="77777777" w14:noSpellErr="1">
      <w:pPr>
        <w:rPr>
          <w:b w:val="1"/>
          <w:bCs w:val="1"/>
          <w:sz w:val="24"/>
          <w:szCs w:val="24"/>
        </w:rPr>
      </w:pPr>
      <w:r w:rsidRPr="324E0503" w:rsidR="1435F202">
        <w:rPr>
          <w:b w:val="1"/>
          <w:bCs w:val="1"/>
          <w:sz w:val="24"/>
          <w:szCs w:val="24"/>
        </w:rPr>
        <w:t xml:space="preserve">Member 2: [Zoran] </w:t>
      </w:r>
    </w:p>
    <w:p w:rsidR="0079179F" w:rsidP="324E0503" w:rsidRDefault="00000000" w14:paraId="2EA149D8" w14:textId="67EA3C24">
      <w:pPr>
        <w:rPr>
          <w:b w:val="1"/>
          <w:bCs w:val="1"/>
        </w:rPr>
      </w:pPr>
      <w:r w:rsidRPr="324E0503" w:rsidR="1435F202">
        <w:rPr>
          <w:b w:val="1"/>
          <w:bCs w:val="1"/>
        </w:rPr>
        <w:t>Tasks:</w:t>
      </w:r>
    </w:p>
    <w:p w:rsidR="0079179F" w:rsidP="324E0503" w:rsidRDefault="00000000" w14:paraId="77AD008D" w14:textId="37C56644">
      <w:pPr>
        <w:rPr>
          <w:b w:val="1"/>
          <w:bCs w:val="1"/>
        </w:rPr>
      </w:pPr>
      <w:r w:rsidRPr="324E0503" w:rsidR="1435F202">
        <w:rPr>
          <w:b w:val="1"/>
          <w:bCs w:val="1"/>
        </w:rPr>
        <w:t xml:space="preserve"> </w:t>
      </w:r>
      <w:r w:rsidRPr="324E0503" w:rsidR="0D11ED71">
        <w:rPr>
          <w:b w:val="1"/>
          <w:bCs w:val="1"/>
        </w:rPr>
        <w:t>1.</w:t>
      </w:r>
      <w:r w:rsidRPr="324E0503" w:rsidR="5C287D4E">
        <w:rPr>
          <w:b w:val="1"/>
          <w:bCs w:val="1"/>
        </w:rPr>
        <w:t xml:space="preserve">Add Incident for </w:t>
      </w:r>
      <w:r w:rsidRPr="324E0503" w:rsidR="601B6563">
        <w:rPr>
          <w:b w:val="1"/>
          <w:bCs w:val="1"/>
        </w:rPr>
        <w:t xml:space="preserve">Employees and Service: </w:t>
      </w:r>
    </w:p>
    <w:p w:rsidR="601B6563" w:rsidP="324E0503" w:rsidRDefault="601B6563" w14:paraId="4D805076" w14:textId="186549AA">
      <w:pPr>
        <w:pStyle w:val="Normal"/>
      </w:pPr>
      <w:r w:rsidR="601B6563">
        <w:rPr/>
        <w:t>Developed the functionality for employees and service desk agents to add inciden</w:t>
      </w:r>
      <w:r w:rsidR="0C098BC9">
        <w:rPr/>
        <w:t>ts</w:t>
      </w:r>
      <w:r w:rsidR="1D206C16">
        <w:rPr/>
        <w:t xml:space="preserve">, update them </w:t>
      </w:r>
      <w:r w:rsidR="1D206C16">
        <w:rPr/>
        <w:t>and also</w:t>
      </w:r>
      <w:r w:rsidR="1D206C16">
        <w:rPr/>
        <w:t xml:space="preserve"> </w:t>
      </w:r>
      <w:r w:rsidR="1D206C16">
        <w:rPr/>
        <w:t>delete</w:t>
      </w:r>
      <w:r w:rsidR="1D206C16">
        <w:rPr/>
        <w:t xml:space="preserve"> them</w:t>
      </w:r>
      <w:r w:rsidR="0C098BC9">
        <w:rPr/>
        <w:t>.</w:t>
      </w:r>
      <w:r w:rsidR="0C098BC9">
        <w:rPr/>
        <w:t xml:space="preserve"> </w:t>
      </w:r>
    </w:p>
    <w:p w:rsidR="0C098BC9" w:rsidP="324E0503" w:rsidRDefault="0C098BC9" w14:paraId="3FE34D1D" w14:textId="3CF548B9">
      <w:pPr>
        <w:pStyle w:val="Normal"/>
        <w:rPr>
          <w:b w:val="1"/>
          <w:bCs w:val="1"/>
        </w:rPr>
      </w:pPr>
      <w:r w:rsidRPr="324E0503" w:rsidR="0C098BC9">
        <w:rPr>
          <w:b w:val="1"/>
          <w:bCs w:val="1"/>
        </w:rPr>
        <w:t>2.CRUD Operations on Tickets:</w:t>
      </w:r>
    </w:p>
    <w:p w:rsidR="0C098BC9" w:rsidP="324E0503" w:rsidRDefault="0C098BC9" w14:paraId="13E4DCDB" w14:textId="0EEF431C">
      <w:pPr>
        <w:pStyle w:val="Normal"/>
        <w:rPr>
          <w:b w:val="1"/>
          <w:bCs w:val="1"/>
        </w:rPr>
      </w:pPr>
      <w:r w:rsidR="0C098BC9">
        <w:rPr>
          <w:b w:val="0"/>
          <w:bCs w:val="0"/>
        </w:rPr>
        <w:t>Implemented CRUD operations for tickets, enabling service desk employees to manage tickets efficiently.</w:t>
      </w:r>
    </w:p>
    <w:p w:rsidR="3EDDE1FE" w:rsidP="324E0503" w:rsidRDefault="3EDDE1FE" w14:paraId="21485092" w14:textId="32928C1B">
      <w:pPr>
        <w:pStyle w:val="Normal"/>
        <w:rPr>
          <w:b w:val="0"/>
          <w:bCs w:val="0"/>
        </w:rPr>
      </w:pPr>
      <w:r w:rsidR="3EDDE1FE">
        <w:rPr>
          <w:b w:val="0"/>
          <w:bCs w:val="0"/>
        </w:rPr>
        <w:t xml:space="preserve">Implemented logic for adding incidents for both regular employees and service desk. CRUD operations are fundamental for data management, allowing tickets to be created, </w:t>
      </w:r>
      <w:r w:rsidR="3EDDE1FE">
        <w:rPr>
          <w:b w:val="0"/>
          <w:bCs w:val="0"/>
        </w:rPr>
        <w:t>modified</w:t>
      </w:r>
      <w:r w:rsidR="3EDDE1FE">
        <w:rPr>
          <w:b w:val="0"/>
          <w:bCs w:val="0"/>
        </w:rPr>
        <w:t xml:space="preserve"> and deleted as needed.</w:t>
      </w:r>
    </w:p>
    <w:p w:rsidR="324E0503" w:rsidP="324E0503" w:rsidRDefault="324E0503" w14:paraId="0800C889" w14:textId="663B8724">
      <w:pPr>
        <w:rPr>
          <w:b w:val="1"/>
          <w:bCs w:val="1"/>
        </w:rPr>
      </w:pPr>
    </w:p>
    <w:p w:rsidR="0079179F" w:rsidRDefault="00000000" w14:paraId="202AEB43" w14:textId="5AB6D10F">
      <w:r w:rsidRPr="324E0503" w:rsidR="1435F202">
        <w:rPr>
          <w:b w:val="1"/>
          <w:bCs w:val="1"/>
        </w:rPr>
        <w:t>Member 3: [Wouter]</w:t>
      </w:r>
    </w:p>
    <w:p w:rsidR="0079179F" w:rsidRDefault="00000000" w14:paraId="36DC68BE" w14:textId="02308525">
      <w:r w:rsidR="75F29461">
        <w:rPr/>
        <w:t xml:space="preserve">Worked on the design </w:t>
      </w:r>
      <w:r w:rsidR="75F29461">
        <w:rPr/>
        <w:t>p</w:t>
      </w:r>
      <w:r w:rsidR="75F29461">
        <w:rPr/>
        <w:t>art.</w:t>
      </w:r>
    </w:p>
    <w:p w:rsidR="324E0503" w:rsidP="324E0503" w:rsidRDefault="324E0503" w14:paraId="3026434C" w14:textId="44CFB1FD">
      <w:pPr>
        <w:pStyle w:val="Normal"/>
      </w:pPr>
    </w:p>
    <w:p w:rsidR="0079179F" w:rsidP="324E0503" w:rsidRDefault="00000000" w14:paraId="40AB140B" w14:textId="77777777" w14:noSpellErr="1">
      <w:pPr>
        <w:rPr>
          <w:b w:val="1"/>
          <w:bCs w:val="1"/>
          <w:sz w:val="24"/>
          <w:szCs w:val="24"/>
        </w:rPr>
      </w:pPr>
      <w:r w:rsidRPr="324E0503" w:rsidR="1435F202">
        <w:rPr>
          <w:b w:val="1"/>
          <w:bCs w:val="1"/>
          <w:sz w:val="24"/>
          <w:szCs w:val="24"/>
        </w:rPr>
        <w:t>Member 4: [Barbora]</w:t>
      </w:r>
    </w:p>
    <w:p w:rsidR="1435F202" w:rsidP="324E0503" w:rsidRDefault="1435F202" w14:paraId="12CB5DFD" w14:textId="61A706C7">
      <w:pPr>
        <w:rPr>
          <w:b w:val="1"/>
          <w:bCs w:val="1"/>
          <w:sz w:val="22"/>
          <w:szCs w:val="22"/>
        </w:rPr>
      </w:pPr>
      <w:r w:rsidRPr="324E0503" w:rsidR="1435F202">
        <w:rPr>
          <w:b w:val="1"/>
          <w:bCs w:val="1"/>
          <w:sz w:val="22"/>
          <w:szCs w:val="22"/>
        </w:rPr>
        <w:t xml:space="preserve">Tasks: </w:t>
      </w:r>
    </w:p>
    <w:p w:rsidR="0C9F3FC6" w:rsidP="324E0503" w:rsidRDefault="0C9F3FC6" w14:paraId="25A95C5A" w14:textId="1A103B5E">
      <w:pPr>
        <w:pStyle w:val="Normal"/>
        <w:rPr>
          <w:b w:val="1"/>
          <w:bCs w:val="1"/>
          <w:sz w:val="22"/>
          <w:szCs w:val="22"/>
        </w:rPr>
      </w:pPr>
      <w:r w:rsidRPr="324E0503" w:rsidR="0C9F3FC6">
        <w:rPr>
          <w:b w:val="1"/>
          <w:bCs w:val="1"/>
          <w:sz w:val="22"/>
          <w:szCs w:val="22"/>
        </w:rPr>
        <w:t>Adding Employees:</w:t>
      </w:r>
    </w:p>
    <w:p w:rsidR="0C9F3FC6" w:rsidP="324E0503" w:rsidRDefault="0C9F3FC6" w14:paraId="1A5ACF9F" w14:textId="0992BDA2">
      <w:pPr>
        <w:pStyle w:val="Normal"/>
        <w:rPr>
          <w:b w:val="0"/>
          <w:bCs w:val="0"/>
          <w:sz w:val="22"/>
          <w:szCs w:val="22"/>
        </w:rPr>
      </w:pPr>
      <w:r w:rsidRPr="324E0503" w:rsidR="0C9F3FC6">
        <w:rPr>
          <w:b w:val="0"/>
          <w:bCs w:val="0"/>
          <w:sz w:val="22"/>
          <w:szCs w:val="22"/>
        </w:rPr>
        <w:t xml:space="preserve">Implemented the functionality for Service Desk employees to add </w:t>
      </w:r>
      <w:r w:rsidRPr="324E0503" w:rsidR="0C9F3FC6">
        <w:rPr>
          <w:b w:val="0"/>
          <w:bCs w:val="0"/>
          <w:sz w:val="22"/>
          <w:szCs w:val="22"/>
        </w:rPr>
        <w:t>new users</w:t>
      </w:r>
      <w:r w:rsidRPr="324E0503" w:rsidR="0C9F3FC6">
        <w:rPr>
          <w:b w:val="0"/>
          <w:bCs w:val="0"/>
          <w:sz w:val="22"/>
          <w:szCs w:val="22"/>
        </w:rPr>
        <w:t xml:space="preserve"> to the system. </w:t>
      </w:r>
    </w:p>
    <w:p w:rsidR="0C9F3FC6" w:rsidP="324E0503" w:rsidRDefault="0C9F3FC6" w14:paraId="267D5174" w14:textId="72AB9191">
      <w:pPr>
        <w:pStyle w:val="Normal"/>
        <w:rPr>
          <w:b w:val="1"/>
          <w:bCs w:val="1"/>
          <w:sz w:val="22"/>
          <w:szCs w:val="22"/>
        </w:rPr>
      </w:pPr>
      <w:r w:rsidRPr="324E0503" w:rsidR="0C9F3FC6">
        <w:rPr>
          <w:b w:val="1"/>
          <w:bCs w:val="1"/>
          <w:sz w:val="22"/>
          <w:szCs w:val="22"/>
        </w:rPr>
        <w:t xml:space="preserve">Displaying Employees: </w:t>
      </w:r>
    </w:p>
    <w:p w:rsidR="0C9F3FC6" w:rsidP="324E0503" w:rsidRDefault="0C9F3FC6" w14:paraId="1227EAFC" w14:textId="4DC3E22F">
      <w:pPr>
        <w:pStyle w:val="Normal"/>
        <w:rPr>
          <w:b w:val="0"/>
          <w:bCs w:val="0"/>
          <w:sz w:val="22"/>
          <w:szCs w:val="22"/>
        </w:rPr>
      </w:pPr>
      <w:r w:rsidRPr="324E0503" w:rsidR="0C9F3FC6">
        <w:rPr>
          <w:b w:val="0"/>
          <w:bCs w:val="0"/>
          <w:sz w:val="22"/>
          <w:szCs w:val="22"/>
        </w:rPr>
        <w:t xml:space="preserve">Developed the feature to display the lists of employees in the system. </w:t>
      </w:r>
    </w:p>
    <w:p w:rsidR="0C9F3FC6" w:rsidP="324E0503" w:rsidRDefault="0C9F3FC6" w14:paraId="07250546" w14:textId="3F501A80">
      <w:pPr>
        <w:pStyle w:val="Normal"/>
        <w:rPr>
          <w:b w:val="1"/>
          <w:bCs w:val="1"/>
          <w:sz w:val="22"/>
          <w:szCs w:val="22"/>
        </w:rPr>
      </w:pPr>
      <w:r w:rsidRPr="324E0503" w:rsidR="0C9F3FC6">
        <w:rPr>
          <w:b w:val="1"/>
          <w:bCs w:val="1"/>
          <w:sz w:val="22"/>
          <w:szCs w:val="22"/>
        </w:rPr>
        <w:t>Ticket List View:</w:t>
      </w:r>
    </w:p>
    <w:p w:rsidR="0C9F3FC6" w:rsidP="324E0503" w:rsidRDefault="0C9F3FC6" w14:paraId="15E14EC3" w14:textId="5D7C3DEC">
      <w:pPr>
        <w:pStyle w:val="Normal"/>
        <w:rPr>
          <w:b w:val="1"/>
          <w:bCs w:val="1"/>
          <w:sz w:val="22"/>
          <w:szCs w:val="22"/>
        </w:rPr>
      </w:pPr>
      <w:r w:rsidRPr="324E0503" w:rsidR="0C9F3FC6">
        <w:rPr>
          <w:b w:val="0"/>
          <w:bCs w:val="0"/>
          <w:sz w:val="22"/>
          <w:szCs w:val="22"/>
        </w:rPr>
        <w:t>Created the ticket list view for users to see their reported tickets and for service desk employees to see everyone’s tickets.</w:t>
      </w:r>
      <w:r w:rsidRPr="324E0503" w:rsidR="0C9F3FC6">
        <w:rPr>
          <w:b w:val="1"/>
          <w:bCs w:val="1"/>
          <w:sz w:val="22"/>
          <w:szCs w:val="22"/>
        </w:rPr>
        <w:t xml:space="preserve"> </w:t>
      </w:r>
    </w:p>
    <w:p w:rsidR="0C9F3FC6" w:rsidP="324E0503" w:rsidRDefault="0C9F3FC6" w14:paraId="72C78E66" w14:textId="592180DD">
      <w:pPr>
        <w:pStyle w:val="Normal"/>
        <w:rPr>
          <w:b w:val="1"/>
          <w:bCs w:val="1"/>
          <w:sz w:val="22"/>
          <w:szCs w:val="22"/>
        </w:rPr>
      </w:pPr>
      <w:r w:rsidRPr="324E0503" w:rsidR="0C9F3FC6">
        <w:rPr>
          <w:b w:val="1"/>
          <w:bCs w:val="1"/>
          <w:sz w:val="22"/>
          <w:szCs w:val="22"/>
        </w:rPr>
        <w:t>Filtering Tickets Based on Content (Additional Functionality):</w:t>
      </w:r>
    </w:p>
    <w:p w:rsidR="0C9F3FC6" w:rsidP="324E0503" w:rsidRDefault="0C9F3FC6" w14:paraId="384E88B3" w14:textId="08A4D72C">
      <w:pPr>
        <w:pStyle w:val="Normal"/>
        <w:rPr>
          <w:b w:val="0"/>
          <w:bCs w:val="0"/>
          <w:sz w:val="22"/>
          <w:szCs w:val="22"/>
        </w:rPr>
      </w:pPr>
      <w:r w:rsidRPr="324E0503" w:rsidR="0C9F3FC6">
        <w:rPr>
          <w:b w:val="0"/>
          <w:bCs w:val="0"/>
          <w:sz w:val="22"/>
          <w:szCs w:val="22"/>
        </w:rPr>
        <w:t xml:space="preserve">Implemented advanced filtering options for tickets based on content. </w:t>
      </w:r>
    </w:p>
    <w:p w:rsidR="324E0503" w:rsidP="324E0503" w:rsidRDefault="324E0503" w14:paraId="6A5E5189" w14:textId="3EA17F74">
      <w:pPr>
        <w:pStyle w:val="Normal"/>
        <w:rPr>
          <w:b w:val="0"/>
          <w:bCs w:val="0"/>
          <w:sz w:val="22"/>
          <w:szCs w:val="22"/>
        </w:rPr>
      </w:pPr>
    </w:p>
    <w:p w:rsidR="7946887E" w:rsidP="324E0503" w:rsidRDefault="7946887E" w14:paraId="470A6B56" w14:textId="27B51071">
      <w:pPr>
        <w:pStyle w:val="Normal"/>
        <w:rPr>
          <w:b w:val="0"/>
          <w:bCs w:val="0"/>
          <w:sz w:val="22"/>
          <w:szCs w:val="22"/>
        </w:rPr>
      </w:pPr>
      <w:r w:rsidRPr="324E0503" w:rsidR="7946887E">
        <w:rPr>
          <w:b w:val="0"/>
          <w:bCs w:val="0"/>
          <w:sz w:val="22"/>
          <w:szCs w:val="22"/>
        </w:rPr>
        <w:t xml:space="preserve">Implemented logic for adding employees, displaying employee </w:t>
      </w:r>
      <w:r w:rsidRPr="324E0503" w:rsidR="7946887E">
        <w:rPr>
          <w:b w:val="0"/>
          <w:bCs w:val="0"/>
          <w:sz w:val="22"/>
          <w:szCs w:val="22"/>
        </w:rPr>
        <w:t>lists</w:t>
      </w:r>
      <w:r w:rsidRPr="324E0503" w:rsidR="7946887E">
        <w:rPr>
          <w:b w:val="0"/>
          <w:bCs w:val="0"/>
          <w:sz w:val="22"/>
          <w:szCs w:val="22"/>
        </w:rPr>
        <w:t xml:space="preserve"> and managing tickets. Developed filtering logic for tickets based on content. </w:t>
      </w:r>
    </w:p>
    <w:p w:rsidR="324E0503" w:rsidP="324E0503" w:rsidRDefault="324E0503" w14:paraId="6E6A7736" w14:textId="17FA3AB8">
      <w:pPr>
        <w:pStyle w:val="Normal"/>
      </w:pPr>
    </w:p>
    <w:p w:rsidR="246AF44E" w:rsidP="324E0503" w:rsidRDefault="246AF44E" w14:paraId="3ED79873" w14:textId="291FD951">
      <w:pPr>
        <w:pStyle w:val="Normal"/>
      </w:pPr>
      <w:r w:rsidRPr="324E0503" w:rsidR="246AF44E">
        <w:rPr>
          <w:b w:val="1"/>
          <w:bCs w:val="1"/>
        </w:rPr>
        <w:t xml:space="preserve">Everyone: </w:t>
      </w:r>
      <w:r w:rsidR="246AF44E">
        <w:rPr/>
        <w:t>ERD, Design, Database</w:t>
      </w:r>
    </w:p>
    <w:p w:rsidR="324E0503" w:rsidRDefault="324E0503" w14:paraId="36BA7C56" w14:textId="5BD8C6B7">
      <w:r>
        <w:br w:type="page"/>
      </w:r>
    </w:p>
    <w:p w:rsidR="0F557563" w:rsidP="324E0503" w:rsidRDefault="0F557563" w14:paraId="3EDABD47" w14:textId="6C96926C">
      <w:pPr>
        <w:pStyle w:val="Heading1"/>
        <w:rPr>
          <w:b w:val="1"/>
          <w:bCs w:val="1"/>
          <w:sz w:val="24"/>
          <w:szCs w:val="24"/>
        </w:rPr>
      </w:pPr>
      <w:bookmarkStart w:name="_Toc1476165752" w:id="132373811"/>
      <w:r w:rsidR="0F557563">
        <w:rPr/>
        <w:t>Why ERD Design is needed:</w:t>
      </w:r>
      <w:bookmarkEnd w:id="132373811"/>
      <w:r w:rsidR="0F557563">
        <w:rPr/>
        <w:t xml:space="preserve"> </w:t>
      </w:r>
    </w:p>
    <w:p w:rsidR="0F557563" w:rsidP="324E0503" w:rsidRDefault="0F557563" w14:paraId="71873A08" w14:textId="2C2B133B">
      <w:pPr>
        <w:pStyle w:val="Normal"/>
      </w:pPr>
      <w:r w:rsidR="0F557563">
        <w:rPr/>
        <w:t xml:space="preserve">The ERD serves as a visual representation of the relationships among entities in the database. It </w:t>
      </w:r>
      <w:r w:rsidR="0F557563">
        <w:rPr/>
        <w:t>provides</w:t>
      </w:r>
      <w:r w:rsidR="0F557563">
        <w:rPr/>
        <w:t xml:space="preserve"> a clear understanding of how data is structured and connected, aiding in the design and implementation of a robust database.</w:t>
      </w:r>
    </w:p>
    <w:p w:rsidR="0F557563" w:rsidP="324E0503" w:rsidRDefault="0F557563" w14:paraId="650DFEE0" w14:textId="5D54FE4B">
      <w:pPr>
        <w:pStyle w:val="Normal"/>
        <w:rPr>
          <w:b w:val="1"/>
          <w:bCs w:val="1"/>
          <w:sz w:val="24"/>
          <w:szCs w:val="24"/>
        </w:rPr>
      </w:pPr>
      <w:r w:rsidRPr="324E0503" w:rsidR="0F557563">
        <w:rPr>
          <w:b w:val="1"/>
          <w:bCs w:val="1"/>
          <w:sz w:val="24"/>
          <w:szCs w:val="24"/>
        </w:rPr>
        <w:t xml:space="preserve">ERD Design: </w:t>
      </w:r>
    </w:p>
    <w:p w:rsidR="0F557563" w:rsidP="324E0503" w:rsidRDefault="0F557563" w14:paraId="060AC833" w14:textId="78AA60C9">
      <w:pPr>
        <w:pStyle w:val="Normal"/>
        <w:rPr>
          <w:b w:val="0"/>
          <w:bCs w:val="0"/>
          <w:i w:val="1"/>
          <w:iCs w:val="1"/>
        </w:rPr>
      </w:pPr>
      <w:r w:rsidRPr="324E0503" w:rsidR="0F557563">
        <w:rPr>
          <w:b w:val="0"/>
          <w:bCs w:val="0"/>
          <w:i w:val="1"/>
          <w:iCs w:val="1"/>
        </w:rPr>
        <w:t xml:space="preserve">Users Collection: </w:t>
      </w:r>
    </w:p>
    <w:p w:rsidR="0F557563" w:rsidP="324E0503" w:rsidRDefault="0F557563" w14:paraId="5DE279FD" w14:textId="1A640F9A">
      <w:pPr>
        <w:pStyle w:val="ListParagraph"/>
        <w:numPr>
          <w:ilvl w:val="0"/>
          <w:numId w:val="5"/>
        </w:numPr>
        <w:rPr/>
      </w:pPr>
      <w:r w:rsidR="0F557563">
        <w:rPr/>
        <w:t>Represents</w:t>
      </w:r>
      <w:r w:rsidR="0F557563">
        <w:rPr/>
        <w:t xml:space="preserve"> the entity for user data, including fields such as FirstName, LastName, Email, etc.</w:t>
      </w:r>
    </w:p>
    <w:p w:rsidR="0F557563" w:rsidP="324E0503" w:rsidRDefault="0F557563" w14:paraId="6B66520F" w14:textId="748AEDE2">
      <w:pPr>
        <w:pStyle w:val="ListParagraph"/>
        <w:numPr>
          <w:ilvl w:val="0"/>
          <w:numId w:val="5"/>
        </w:numPr>
        <w:rPr/>
      </w:pPr>
      <w:r w:rsidR="0F557563">
        <w:rPr/>
        <w:t xml:space="preserve">Relationships: May have associations with Tickets based on user involvement in incidents. </w:t>
      </w:r>
    </w:p>
    <w:p w:rsidR="0F557563" w:rsidP="324E0503" w:rsidRDefault="0F557563" w14:paraId="17DC7A10" w14:textId="3C559724">
      <w:pPr>
        <w:pStyle w:val="Normal"/>
        <w:rPr>
          <w:i w:val="1"/>
          <w:iCs w:val="1"/>
        </w:rPr>
      </w:pPr>
      <w:r w:rsidRPr="324E0503" w:rsidR="0F557563">
        <w:rPr>
          <w:i w:val="1"/>
          <w:iCs w:val="1"/>
        </w:rPr>
        <w:t>Tickets Collection:</w:t>
      </w:r>
    </w:p>
    <w:p w:rsidR="0F557563" w:rsidP="324E0503" w:rsidRDefault="0F557563" w14:paraId="37C7FC1A" w14:textId="5CA3B72D">
      <w:pPr>
        <w:pStyle w:val="ListParagraph"/>
        <w:numPr>
          <w:ilvl w:val="0"/>
          <w:numId w:val="6"/>
        </w:numPr>
        <w:rPr/>
      </w:pPr>
      <w:r w:rsidR="0F557563">
        <w:rPr/>
        <w:t xml:space="preserve"> </w:t>
      </w:r>
      <w:r w:rsidR="0F557563">
        <w:rPr/>
        <w:t>Represents</w:t>
      </w:r>
      <w:r w:rsidR="0F557563">
        <w:rPr/>
        <w:t xml:space="preserve"> the entity for tickets, including fields like Date Time Reported, Subject, Description, etc.</w:t>
      </w:r>
    </w:p>
    <w:p w:rsidR="0F557563" w:rsidP="324E0503" w:rsidRDefault="0F557563" w14:paraId="7442D4A3" w14:textId="599A0943">
      <w:pPr>
        <w:pStyle w:val="ListParagraph"/>
        <w:numPr>
          <w:ilvl w:val="0"/>
          <w:numId w:val="6"/>
        </w:numPr>
        <w:rPr/>
      </w:pPr>
      <w:r w:rsidR="0F557563">
        <w:rPr/>
        <w:t xml:space="preserve"> Relationships: Connected to Users, </w:t>
      </w:r>
      <w:r w:rsidR="0F557563">
        <w:rPr/>
        <w:t>indicating</w:t>
      </w:r>
      <w:r w:rsidR="0F557563">
        <w:rPr/>
        <w:t xml:space="preserve"> the user associated with each ticket.</w:t>
      </w:r>
    </w:p>
    <w:p w:rsidR="324E0503" w:rsidP="324E0503" w:rsidRDefault="324E0503" w14:paraId="03CE816B" w14:textId="2A379DFA">
      <w:pPr>
        <w:pStyle w:val="Normal"/>
        <w:ind w:left="0"/>
      </w:pPr>
    </w:p>
    <w:p w:rsidR="120BAB00" w:rsidP="324E0503" w:rsidRDefault="120BAB00" w14:paraId="0687E37D" w14:textId="2A43A421">
      <w:pPr>
        <w:pStyle w:val="Normal"/>
        <w:rPr>
          <w:b w:val="1"/>
          <w:bCs w:val="1"/>
          <w:sz w:val="24"/>
          <w:szCs w:val="24"/>
        </w:rPr>
      </w:pPr>
      <w:r w:rsidRPr="324E0503" w:rsidR="120BAB00">
        <w:rPr>
          <w:b w:val="1"/>
          <w:bCs w:val="1"/>
          <w:sz w:val="24"/>
          <w:szCs w:val="24"/>
        </w:rPr>
        <w:t>Database Design:</w:t>
      </w:r>
    </w:p>
    <w:p w:rsidR="120BAB00" w:rsidP="324E0503" w:rsidRDefault="120BAB00" w14:paraId="5A5C33FE" w14:textId="22DBFC11">
      <w:pPr>
        <w:pStyle w:val="Normal"/>
        <w:rPr>
          <w:b w:val="0"/>
          <w:bCs w:val="0"/>
          <w:i w:val="1"/>
          <w:iCs w:val="1"/>
          <w:sz w:val="24"/>
          <w:szCs w:val="24"/>
        </w:rPr>
      </w:pPr>
      <w:r w:rsidRPr="324E0503" w:rsidR="120BAB00">
        <w:rPr>
          <w:b w:val="0"/>
          <w:bCs w:val="0"/>
          <w:i w:val="1"/>
          <w:iCs w:val="1"/>
          <w:sz w:val="24"/>
          <w:szCs w:val="24"/>
        </w:rPr>
        <w:t xml:space="preserve">Users Collection: </w:t>
      </w:r>
    </w:p>
    <w:p w:rsidR="120BAB00" w:rsidP="324E0503" w:rsidRDefault="120BAB00" w14:paraId="40ECD7E9" w14:textId="27587FFD">
      <w:pPr>
        <w:pStyle w:val="ListParagraph"/>
        <w:numPr>
          <w:ilvl w:val="0"/>
          <w:numId w:val="7"/>
        </w:numPr>
        <w:rPr>
          <w:b w:val="0"/>
          <w:bCs w:val="0"/>
          <w:sz w:val="24"/>
          <w:szCs w:val="24"/>
        </w:rPr>
      </w:pPr>
      <w:r w:rsidRPr="324E0503" w:rsidR="120BAB00">
        <w:rPr>
          <w:b w:val="0"/>
          <w:bCs w:val="0"/>
          <w:sz w:val="24"/>
          <w:szCs w:val="24"/>
        </w:rPr>
        <w:t xml:space="preserve">Fields: Id, FirstName, LastName, Email, Username, Password, Role, Ticket (count of tickets associated with the user). </w:t>
      </w:r>
    </w:p>
    <w:p w:rsidR="120BAB00" w:rsidP="324E0503" w:rsidRDefault="120BAB00" w14:paraId="7FB11570" w14:textId="0E531DE5">
      <w:pPr>
        <w:pStyle w:val="ListParagraph"/>
        <w:numPr>
          <w:ilvl w:val="0"/>
          <w:numId w:val="7"/>
        </w:numPr>
        <w:rPr>
          <w:b w:val="0"/>
          <w:bCs w:val="0"/>
          <w:sz w:val="24"/>
          <w:szCs w:val="24"/>
        </w:rPr>
      </w:pPr>
      <w:r w:rsidRPr="324E0503" w:rsidR="120BAB00">
        <w:rPr>
          <w:b w:val="0"/>
          <w:bCs w:val="0"/>
          <w:sz w:val="24"/>
          <w:szCs w:val="24"/>
        </w:rPr>
        <w:t xml:space="preserve">Relationships: Linked to Tickets through a </w:t>
      </w:r>
      <w:r w:rsidRPr="324E0503" w:rsidR="120BAB00">
        <w:rPr>
          <w:b w:val="0"/>
          <w:bCs w:val="0"/>
          <w:sz w:val="24"/>
          <w:szCs w:val="24"/>
        </w:rPr>
        <w:t>UserId</w:t>
      </w:r>
      <w:r w:rsidRPr="324E0503" w:rsidR="120BAB00">
        <w:rPr>
          <w:b w:val="0"/>
          <w:bCs w:val="0"/>
          <w:sz w:val="24"/>
          <w:szCs w:val="24"/>
        </w:rPr>
        <w:t xml:space="preserve"> foreign key.</w:t>
      </w:r>
    </w:p>
    <w:p w:rsidR="120BAB00" w:rsidP="324E0503" w:rsidRDefault="120BAB00" w14:paraId="5D3A863F" w14:textId="5B5A9CAC">
      <w:pPr>
        <w:pStyle w:val="Normal"/>
        <w:rPr>
          <w:b w:val="0"/>
          <w:bCs w:val="0"/>
          <w:i w:val="1"/>
          <w:iCs w:val="1"/>
          <w:sz w:val="24"/>
          <w:szCs w:val="24"/>
        </w:rPr>
      </w:pPr>
      <w:r w:rsidRPr="324E0503" w:rsidR="120BAB00">
        <w:rPr>
          <w:b w:val="0"/>
          <w:bCs w:val="0"/>
          <w:i w:val="1"/>
          <w:iCs w:val="1"/>
          <w:sz w:val="24"/>
          <w:szCs w:val="24"/>
        </w:rPr>
        <w:t xml:space="preserve"> Tickets Collection: </w:t>
      </w:r>
    </w:p>
    <w:p w:rsidR="120BAB00" w:rsidP="324E0503" w:rsidRDefault="120BAB00" w14:paraId="6C0F3F60" w14:textId="3E2E13C1">
      <w:pPr>
        <w:pStyle w:val="ListParagraph"/>
        <w:numPr>
          <w:ilvl w:val="0"/>
          <w:numId w:val="8"/>
        </w:numPr>
        <w:rPr>
          <w:b w:val="0"/>
          <w:bCs w:val="0"/>
          <w:sz w:val="24"/>
          <w:szCs w:val="24"/>
        </w:rPr>
      </w:pPr>
      <w:r w:rsidRPr="324E0503" w:rsidR="120BAB00">
        <w:rPr>
          <w:b w:val="0"/>
          <w:bCs w:val="0"/>
          <w:sz w:val="24"/>
          <w:szCs w:val="24"/>
        </w:rPr>
        <w:t xml:space="preserve">Fields: </w:t>
      </w:r>
      <w:r w:rsidRPr="324E0503" w:rsidR="120BAB00">
        <w:rPr>
          <w:b w:val="0"/>
          <w:bCs w:val="0"/>
          <w:sz w:val="24"/>
          <w:szCs w:val="24"/>
        </w:rPr>
        <w:t>ObjectId</w:t>
      </w:r>
      <w:r w:rsidRPr="324E0503" w:rsidR="120BAB00">
        <w:rPr>
          <w:b w:val="0"/>
          <w:bCs w:val="0"/>
          <w:sz w:val="24"/>
          <w:szCs w:val="24"/>
        </w:rPr>
        <w:t>, Date</w:t>
      </w:r>
      <w:r w:rsidRPr="324E0503" w:rsidR="4836A1DA">
        <w:rPr>
          <w:b w:val="0"/>
          <w:bCs w:val="0"/>
          <w:sz w:val="24"/>
          <w:szCs w:val="24"/>
        </w:rPr>
        <w:t xml:space="preserve"> </w:t>
      </w:r>
      <w:r w:rsidRPr="324E0503" w:rsidR="120BAB00">
        <w:rPr>
          <w:b w:val="0"/>
          <w:bCs w:val="0"/>
          <w:sz w:val="24"/>
          <w:szCs w:val="24"/>
        </w:rPr>
        <w:t>Time</w:t>
      </w:r>
      <w:r w:rsidRPr="324E0503" w:rsidR="7D47A4F0">
        <w:rPr>
          <w:b w:val="0"/>
          <w:bCs w:val="0"/>
          <w:sz w:val="24"/>
          <w:szCs w:val="24"/>
        </w:rPr>
        <w:t xml:space="preserve"> </w:t>
      </w:r>
      <w:r w:rsidRPr="324E0503" w:rsidR="120BAB00">
        <w:rPr>
          <w:b w:val="0"/>
          <w:bCs w:val="0"/>
          <w:sz w:val="24"/>
          <w:szCs w:val="24"/>
        </w:rPr>
        <w:t>Reported, Subject, Incident</w:t>
      </w:r>
      <w:r w:rsidRPr="324E0503" w:rsidR="08FBCAEB">
        <w:rPr>
          <w:b w:val="0"/>
          <w:bCs w:val="0"/>
          <w:sz w:val="24"/>
          <w:szCs w:val="24"/>
        </w:rPr>
        <w:t xml:space="preserve"> </w:t>
      </w:r>
      <w:r w:rsidRPr="324E0503" w:rsidR="120BAB00">
        <w:rPr>
          <w:b w:val="0"/>
          <w:bCs w:val="0"/>
          <w:sz w:val="24"/>
          <w:szCs w:val="24"/>
        </w:rPr>
        <w:t>Type, Reported</w:t>
      </w:r>
      <w:r w:rsidRPr="324E0503" w:rsidR="7C9AEDA9">
        <w:rPr>
          <w:b w:val="0"/>
          <w:bCs w:val="0"/>
          <w:sz w:val="24"/>
          <w:szCs w:val="24"/>
        </w:rPr>
        <w:t xml:space="preserve"> </w:t>
      </w:r>
      <w:r w:rsidRPr="324E0503" w:rsidR="120BAB00">
        <w:rPr>
          <w:b w:val="0"/>
          <w:bCs w:val="0"/>
          <w:sz w:val="24"/>
          <w:szCs w:val="24"/>
        </w:rPr>
        <w:t>By</w:t>
      </w:r>
      <w:r w:rsidRPr="324E0503" w:rsidR="7C9AEDA9">
        <w:rPr>
          <w:b w:val="0"/>
          <w:bCs w:val="0"/>
          <w:sz w:val="24"/>
          <w:szCs w:val="24"/>
        </w:rPr>
        <w:t xml:space="preserve"> </w:t>
      </w:r>
      <w:r w:rsidRPr="324E0503" w:rsidR="120BAB00">
        <w:rPr>
          <w:b w:val="0"/>
          <w:bCs w:val="0"/>
          <w:sz w:val="24"/>
          <w:szCs w:val="24"/>
        </w:rPr>
        <w:t>User, Priority, Deadline</w:t>
      </w:r>
      <w:r w:rsidRPr="324E0503" w:rsidR="5366C5CE">
        <w:rPr>
          <w:b w:val="0"/>
          <w:bCs w:val="0"/>
          <w:sz w:val="24"/>
          <w:szCs w:val="24"/>
        </w:rPr>
        <w:t xml:space="preserve"> </w:t>
      </w:r>
      <w:r w:rsidRPr="324E0503" w:rsidR="120BAB00">
        <w:rPr>
          <w:b w:val="0"/>
          <w:bCs w:val="0"/>
          <w:sz w:val="24"/>
          <w:szCs w:val="24"/>
        </w:rPr>
        <w:t>Follow</w:t>
      </w:r>
      <w:r w:rsidRPr="324E0503" w:rsidR="30FE7936">
        <w:rPr>
          <w:b w:val="0"/>
          <w:bCs w:val="0"/>
          <w:sz w:val="24"/>
          <w:szCs w:val="24"/>
        </w:rPr>
        <w:t xml:space="preserve"> </w:t>
      </w:r>
      <w:r w:rsidRPr="324E0503" w:rsidR="120BAB00">
        <w:rPr>
          <w:b w:val="0"/>
          <w:bCs w:val="0"/>
          <w:sz w:val="24"/>
          <w:szCs w:val="24"/>
        </w:rPr>
        <w:t>Up, Description, Status, Assigned</w:t>
      </w:r>
      <w:r w:rsidRPr="324E0503" w:rsidR="7B017DBA">
        <w:rPr>
          <w:b w:val="0"/>
          <w:bCs w:val="0"/>
          <w:sz w:val="24"/>
          <w:szCs w:val="24"/>
        </w:rPr>
        <w:t xml:space="preserve"> </w:t>
      </w:r>
      <w:r w:rsidRPr="324E0503" w:rsidR="120BAB00">
        <w:rPr>
          <w:b w:val="0"/>
          <w:bCs w:val="0"/>
          <w:sz w:val="24"/>
          <w:szCs w:val="24"/>
        </w:rPr>
        <w:t>User</w:t>
      </w:r>
      <w:r w:rsidRPr="324E0503" w:rsidR="3EE1A1D0">
        <w:rPr>
          <w:b w:val="0"/>
          <w:bCs w:val="0"/>
          <w:sz w:val="24"/>
          <w:szCs w:val="24"/>
        </w:rPr>
        <w:t xml:space="preserve"> </w:t>
      </w:r>
      <w:r w:rsidRPr="324E0503" w:rsidR="120BAB00">
        <w:rPr>
          <w:b w:val="0"/>
          <w:bCs w:val="0"/>
          <w:sz w:val="24"/>
          <w:szCs w:val="24"/>
        </w:rPr>
        <w:t>Id.</w:t>
      </w:r>
    </w:p>
    <w:p w:rsidR="120BAB00" w:rsidP="324E0503" w:rsidRDefault="120BAB00" w14:paraId="76310EBB" w14:textId="1E4E1BCD">
      <w:pPr>
        <w:pStyle w:val="ListParagraph"/>
        <w:numPr>
          <w:ilvl w:val="0"/>
          <w:numId w:val="8"/>
        </w:numPr>
        <w:rPr>
          <w:b w:val="0"/>
          <w:bCs w:val="0"/>
          <w:sz w:val="24"/>
          <w:szCs w:val="24"/>
        </w:rPr>
      </w:pPr>
      <w:r w:rsidRPr="324E0503" w:rsidR="120BAB00">
        <w:rPr>
          <w:b w:val="0"/>
          <w:bCs w:val="0"/>
          <w:sz w:val="24"/>
          <w:szCs w:val="24"/>
        </w:rPr>
        <w:t>Relationships: Connected to Users through the Assigned</w:t>
      </w:r>
      <w:r w:rsidRPr="324E0503" w:rsidR="1654AD27">
        <w:rPr>
          <w:b w:val="0"/>
          <w:bCs w:val="0"/>
          <w:sz w:val="24"/>
          <w:szCs w:val="24"/>
        </w:rPr>
        <w:t xml:space="preserve"> </w:t>
      </w:r>
      <w:r w:rsidRPr="324E0503" w:rsidR="120BAB00">
        <w:rPr>
          <w:b w:val="0"/>
          <w:bCs w:val="0"/>
          <w:sz w:val="24"/>
          <w:szCs w:val="24"/>
        </w:rPr>
        <w:t>User</w:t>
      </w:r>
      <w:r w:rsidRPr="324E0503" w:rsidR="6C10F499">
        <w:rPr>
          <w:b w:val="0"/>
          <w:bCs w:val="0"/>
          <w:sz w:val="24"/>
          <w:szCs w:val="24"/>
        </w:rPr>
        <w:t xml:space="preserve"> </w:t>
      </w:r>
      <w:r w:rsidRPr="324E0503" w:rsidR="120BAB00">
        <w:rPr>
          <w:b w:val="0"/>
          <w:bCs w:val="0"/>
          <w:sz w:val="24"/>
          <w:szCs w:val="24"/>
        </w:rPr>
        <w:t>Id foreign key.</w:t>
      </w:r>
    </w:p>
    <w:p w:rsidR="324E0503" w:rsidP="324E0503" w:rsidRDefault="324E0503" w14:paraId="11D90CE3" w14:textId="4A7133FF">
      <w:pPr>
        <w:pStyle w:val="Normal"/>
      </w:pPr>
    </w:p>
    <w:p w:rsidR="324E0503" w:rsidRDefault="324E0503" w14:paraId="582FFEB1" w14:textId="1FC5F634">
      <w:r>
        <w:br w:type="page"/>
      </w:r>
    </w:p>
    <w:p w:rsidR="0079179F" w:rsidP="324E0503" w:rsidRDefault="00000000" w14:paraId="17DD2959" w14:textId="77777777" w14:noSpellErr="1">
      <w:pPr>
        <w:pStyle w:val="Heading1"/>
        <w:rPr>
          <w:b w:val="1"/>
          <w:bCs w:val="1"/>
          <w:sz w:val="36"/>
          <w:szCs w:val="36"/>
        </w:rPr>
      </w:pPr>
      <w:bookmarkStart w:name="_Toc1175367980" w:id="270003108"/>
      <w:r w:rsidR="1435F202">
        <w:rPr/>
        <w:t>III. Functionalities Implemented</w:t>
      </w:r>
      <w:bookmarkEnd w:id="270003108"/>
    </w:p>
    <w:p w:rsidR="0079179F" w:rsidP="324E0503" w:rsidRDefault="00000000" w14:paraId="1A87E79E" w14:textId="20BE5920">
      <w:pPr>
        <w:pStyle w:val="Heading2"/>
        <w:ind w:left="0"/>
        <w:rPr>
          <w:b w:val="1"/>
          <w:bCs w:val="1"/>
        </w:rPr>
      </w:pPr>
      <w:bookmarkStart w:name="_Toc1537642011" w:id="711341252"/>
      <w:r w:rsidR="3EA971AF">
        <w:rPr/>
        <w:t xml:space="preserve">1. </w:t>
      </w:r>
      <w:r w:rsidR="1435F202">
        <w:rPr/>
        <w:t>Common Functionalities for Regular Employees</w:t>
      </w:r>
      <w:bookmarkEnd w:id="711341252"/>
    </w:p>
    <w:p w:rsidR="0079179F" w:rsidRDefault="00000000" w14:paraId="6ACD5949" w14:textId="77777777">
      <w:pPr>
        <w:pStyle w:val="ListParagraph"/>
        <w:numPr>
          <w:ilvl w:val="1"/>
          <w:numId w:val="1"/>
        </w:numPr>
      </w:pPr>
      <w:r>
        <w:t>Login</w:t>
      </w:r>
    </w:p>
    <w:p w:rsidR="0079179F" w:rsidRDefault="00000000" w14:paraId="62E72AE5" w14:textId="77777777">
      <w:pPr>
        <w:pStyle w:val="ListParagraph"/>
        <w:ind w:left="1080"/>
      </w:pPr>
      <w:r>
        <w:t>Regular Employees can log into the system using their credentials.</w:t>
      </w:r>
    </w:p>
    <w:p w:rsidR="0079179F" w:rsidRDefault="00000000" w14:paraId="59658A40" w14:textId="77777777">
      <w:pPr>
        <w:pStyle w:val="ListParagraph"/>
        <w:numPr>
          <w:ilvl w:val="1"/>
          <w:numId w:val="1"/>
        </w:numPr>
      </w:pPr>
      <w:r>
        <w:t>Add an Incident (Ticket)</w:t>
      </w:r>
    </w:p>
    <w:p w:rsidR="0079179F" w:rsidRDefault="00000000" w14:paraId="2775AB25" w14:textId="77777777">
      <w:pPr>
        <w:pStyle w:val="ListParagraph"/>
        <w:ind w:left="1080"/>
      </w:pPr>
      <w:r>
        <w:t>Regular employees have the capability to add incidents, creating service tickets for reported problems.</w:t>
      </w:r>
    </w:p>
    <w:p w:rsidR="0079179F" w:rsidRDefault="00000000" w14:paraId="68336183" w14:textId="77777777">
      <w:pPr>
        <w:pStyle w:val="ListParagraph"/>
        <w:numPr>
          <w:ilvl w:val="1"/>
          <w:numId w:val="1"/>
        </w:numPr>
      </w:pPr>
      <w:r>
        <w:t xml:space="preserve">View Own Tickets </w:t>
      </w:r>
    </w:p>
    <w:p w:rsidR="0079179F" w:rsidRDefault="00000000" w14:paraId="1630CBD7" w14:textId="77777777">
      <w:pPr>
        <w:pStyle w:val="ListParagraph"/>
        <w:ind w:left="1080"/>
      </w:pPr>
      <w:r>
        <w:t>Regular employees can view a list of tickets associated with their reported incidents.</w:t>
      </w:r>
    </w:p>
    <w:p w:rsidR="0079179F" w:rsidRDefault="00000000" w14:paraId="6908A423" w14:textId="77777777">
      <w:pPr>
        <w:pStyle w:val="ListParagraph"/>
        <w:numPr>
          <w:ilvl w:val="1"/>
          <w:numId w:val="1"/>
        </w:numPr>
      </w:pPr>
      <w:r>
        <w:t>Dashboard</w:t>
      </w:r>
    </w:p>
    <w:p w:rsidR="0079179F" w:rsidRDefault="00000000" w14:paraId="0B8DB2ED" w14:textId="77777777">
      <w:pPr>
        <w:pStyle w:val="ListParagraph"/>
        <w:ind w:left="1080"/>
      </w:pPr>
      <w:r>
        <w:t xml:space="preserve">A dashboard is available for regular employees, displaying the </w:t>
      </w:r>
      <w:proofErr w:type="gramStart"/>
      <w:r>
        <w:t>current status</w:t>
      </w:r>
      <w:proofErr w:type="gramEnd"/>
      <w:r>
        <w:t xml:space="preserve"> of tickets, including the percentage open, percentage resolved, and percentage closed without resolution.</w:t>
      </w:r>
    </w:p>
    <w:p w:rsidR="082DA8C8" w:rsidP="324E0503" w:rsidRDefault="082DA8C8" w14:paraId="4A237965" w14:textId="78C2E689">
      <w:pPr>
        <w:pStyle w:val="Heading2"/>
        <w:ind w:left="0"/>
      </w:pPr>
      <w:bookmarkStart w:name="_Toc1903297281" w:id="285735573"/>
      <w:r w:rsidR="082DA8C8">
        <w:rPr/>
        <w:t xml:space="preserve">2. </w:t>
      </w:r>
      <w:r w:rsidR="1435F202">
        <w:rPr/>
        <w:t>Additional Functionalities for Service Desk Employees</w:t>
      </w:r>
      <w:bookmarkEnd w:id="285735573"/>
    </w:p>
    <w:p w:rsidR="0079179F" w:rsidRDefault="00000000" w14:paraId="21C90713" w14:textId="77777777">
      <w:pPr>
        <w:pStyle w:val="ListParagraph"/>
        <w:numPr>
          <w:ilvl w:val="1"/>
          <w:numId w:val="1"/>
        </w:numPr>
        <w:rPr/>
      </w:pPr>
      <w:r w:rsidR="1435F202">
        <w:rPr/>
        <w:t>CRUD Operations on Tickets</w:t>
      </w:r>
    </w:p>
    <w:p w:rsidR="0079179F" w:rsidRDefault="00000000" w14:paraId="38212B9C" w14:textId="77777777">
      <w:pPr>
        <w:pStyle w:val="ListParagraph"/>
        <w:ind w:left="1080"/>
      </w:pPr>
      <w:r>
        <w:t>Service desk employees can perform CRUD operations on tickets, including creating, reading, updating, and deleting.</w:t>
      </w:r>
    </w:p>
    <w:p w:rsidR="0079179F" w:rsidRDefault="00000000" w14:paraId="6B92D2FD" w14:textId="77777777">
      <w:pPr>
        <w:pStyle w:val="ListParagraph"/>
        <w:numPr>
          <w:ilvl w:val="1"/>
          <w:numId w:val="1"/>
        </w:numPr>
        <w:rPr/>
      </w:pPr>
      <w:r w:rsidR="1435F202">
        <w:rPr/>
        <w:t>Close Tickets</w:t>
      </w:r>
    </w:p>
    <w:p w:rsidR="0079179F" w:rsidRDefault="00000000" w14:paraId="7AB53383" w14:textId="77777777">
      <w:pPr>
        <w:pStyle w:val="ListParagraph"/>
        <w:ind w:left="1080"/>
      </w:pPr>
      <w:r>
        <w:t>Service desk employees have the authority to close tickets.</w:t>
      </w:r>
    </w:p>
    <w:p w:rsidR="0079179F" w:rsidRDefault="00000000" w14:paraId="14860F52" w14:textId="77777777">
      <w:pPr>
        <w:pStyle w:val="ListParagraph"/>
        <w:numPr>
          <w:ilvl w:val="1"/>
          <w:numId w:val="1"/>
        </w:numPr>
        <w:rPr/>
      </w:pPr>
      <w:r w:rsidR="1435F202">
        <w:rPr/>
        <w:t>Add Employees</w:t>
      </w:r>
    </w:p>
    <w:p w:rsidR="0079179F" w:rsidRDefault="00000000" w14:paraId="76067176" w14:textId="77777777">
      <w:pPr>
        <w:pStyle w:val="ListParagraph"/>
        <w:ind w:left="1080"/>
      </w:pPr>
      <w:r>
        <w:t>Service desk employees can add new employees to the system.</w:t>
      </w:r>
    </w:p>
    <w:p w:rsidR="0079179F" w:rsidP="324E0503" w:rsidRDefault="00000000" w14:paraId="703BB04E" w14:textId="5C5564CC">
      <w:pPr>
        <w:pStyle w:val="Heading2"/>
        <w:ind w:left="0"/>
        <w:rPr>
          <w:b w:val="1"/>
          <w:bCs w:val="1"/>
        </w:rPr>
      </w:pPr>
      <w:bookmarkStart w:name="_Toc433184244" w:id="1605234351"/>
      <w:r w:rsidR="27F96415">
        <w:rPr/>
        <w:t xml:space="preserve">3. </w:t>
      </w:r>
      <w:r w:rsidR="1435F202">
        <w:rPr/>
        <w:t>Additional Individual Functionalities</w:t>
      </w:r>
      <w:bookmarkEnd w:id="1605234351"/>
    </w:p>
    <w:p w:rsidR="0079179F" w:rsidRDefault="00000000" w14:paraId="3CE784AA" w14:textId="75B62E11">
      <w:pPr>
        <w:pStyle w:val="ListParagraph"/>
        <w:ind w:left="1080"/>
      </w:pPr>
      <w:r w:rsidR="1435F202">
        <w:rPr/>
        <w:t>3.1 Searching through incident/service tickets. The search func</w:t>
      </w:r>
      <w:r w:rsidRPr="324E0503" w:rsidR="1435F202">
        <w:rPr>
          <w:rFonts w:ascii="Tahoma" w:hAnsi="Tahoma" w:cs="Tahoma"/>
        </w:rPr>
        <w:t>t</w:t>
      </w:r>
      <w:r w:rsidR="1435F202">
        <w:rPr/>
        <w:t xml:space="preserve">ionality can search based on words that occur in the ticket (subject, content). To get all points for </w:t>
      </w:r>
      <w:r w:rsidR="7B42D9BB">
        <w:rPr/>
        <w:t>its</w:t>
      </w:r>
      <w:r w:rsidR="1435F202">
        <w:rPr/>
        <w:t xml:space="preserve"> func</w:t>
      </w:r>
      <w:r w:rsidRPr="324E0503" w:rsidR="1435F202">
        <w:rPr>
          <w:rFonts w:ascii="Tahoma" w:hAnsi="Tahoma" w:cs="Tahoma"/>
        </w:rPr>
        <w:t>t</w:t>
      </w:r>
      <w:r w:rsidR="1435F202">
        <w:rPr/>
        <w:t xml:space="preserve">ionality it is </w:t>
      </w:r>
      <w:r w:rsidR="1435F202">
        <w:rPr/>
        <w:t>required</w:t>
      </w:r>
      <w:r w:rsidR="1435F202">
        <w:rPr/>
        <w:t xml:space="preserve"> to include AND + OR search and to order the results by most recent on top.</w:t>
      </w:r>
    </w:p>
    <w:p w:rsidR="0079179F" w:rsidRDefault="00000000" w14:paraId="18D94FFE" w14:textId="77777777">
      <w:r>
        <w:tab/>
      </w:r>
    </w:p>
    <w:p w:rsidR="0079179F" w:rsidRDefault="0079179F" w14:paraId="63DE7BC4" w14:textId="77777777">
      <w:pPr>
        <w:pStyle w:val="ListParagraph"/>
        <w:ind w:left="1080"/>
      </w:pPr>
    </w:p>
    <w:sectPr w:rsidR="0079179F">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4315" w:rsidRDefault="00504315" w14:paraId="636163EE" w14:textId="77777777">
      <w:pPr>
        <w:spacing w:after="0" w:line="240" w:lineRule="auto"/>
      </w:pPr>
      <w:r>
        <w:separator/>
      </w:r>
    </w:p>
  </w:endnote>
  <w:endnote w:type="continuationSeparator" w:id="0">
    <w:p w:rsidR="00504315" w:rsidRDefault="00504315" w14:paraId="7D08A62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4315" w:rsidRDefault="00504315" w14:paraId="49F2B463" w14:textId="77777777">
      <w:pPr>
        <w:spacing w:after="0" w:line="240" w:lineRule="auto"/>
      </w:pPr>
      <w:r>
        <w:rPr>
          <w:color w:val="000000"/>
        </w:rPr>
        <w:separator/>
      </w:r>
    </w:p>
  </w:footnote>
  <w:footnote w:type="continuationSeparator" w:id="0">
    <w:p w:rsidR="00504315" w:rsidRDefault="00504315" w14:paraId="192F087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zjlqcL0HdVss1L" int2:id="e4zRaH2B">
      <int2:state int2:type="AugLoop_Text_Critique" int2:value="Rejected"/>
    </int2:textHash>
    <int2:textHash int2:hashCode="j5FwlNToBAIzay" int2:id="ToMxmYiK">
      <int2:state int2:type="AugLoop_Text_Critique" int2:value="Rejected"/>
    </int2:textHash>
    <int2:textHash int2:hashCode="Qa6ZEwik/JDg05" int2:id="817aYkxN">
      <int2:state int2:type="AugLoop_Text_Critique" int2:value="Rejected"/>
    </int2:textHash>
    <int2:textHash int2:hashCode="9lQ6F1H1an0rlL" int2:id="W0UnMSeb">
      <int2:state int2:type="AugLoop_Text_Critique" int2:value="Rejected"/>
    </int2:textHash>
    <int2:textHash int2:hashCode="mVRR+1NJMedmX3" int2:id="4QwC9h3O">
      <int2:state int2:type="AugLoop_Text_Critique" int2:value="Rejected"/>
    </int2:textHash>
    <int2:textHash int2:hashCode="bVlieXtumpxiDE" int2:id="3cjW3KDb">
      <int2:state int2:type="AugLoop_Text_Critique" int2:value="Rejected"/>
    </int2:textHash>
    <int2:textHash int2:hashCode="O6oGWD5Ro/WMDO" int2:id="hk6mlgh6">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dd70a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0639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918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f5086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4633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4e41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7e804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40836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ACF0C30"/>
    <w:multiLevelType w:val="multilevel"/>
    <w:tmpl w:val="A0625B2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56421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9179F"/>
    <w:rsid w:val="00000000"/>
    <w:rsid w:val="001C76DD"/>
    <w:rsid w:val="00504315"/>
    <w:rsid w:val="0079179F"/>
    <w:rsid w:val="01F234DA"/>
    <w:rsid w:val="059E3780"/>
    <w:rsid w:val="082DA8C8"/>
    <w:rsid w:val="08A2256C"/>
    <w:rsid w:val="08FBCAEB"/>
    <w:rsid w:val="0C098BC9"/>
    <w:rsid w:val="0C9F3FC6"/>
    <w:rsid w:val="0D11ED71"/>
    <w:rsid w:val="0E4EDEC8"/>
    <w:rsid w:val="0F557563"/>
    <w:rsid w:val="11FA3E27"/>
    <w:rsid w:val="120BAB00"/>
    <w:rsid w:val="1435F202"/>
    <w:rsid w:val="152D858C"/>
    <w:rsid w:val="1654AD27"/>
    <w:rsid w:val="16B486ED"/>
    <w:rsid w:val="1763886B"/>
    <w:rsid w:val="17DC98B1"/>
    <w:rsid w:val="1871F916"/>
    <w:rsid w:val="18C3D4BE"/>
    <w:rsid w:val="1A18ECEB"/>
    <w:rsid w:val="1A18ECEB"/>
    <w:rsid w:val="1A784808"/>
    <w:rsid w:val="1D206C16"/>
    <w:rsid w:val="1DC3E590"/>
    <w:rsid w:val="1E25A5E1"/>
    <w:rsid w:val="20D3E5A5"/>
    <w:rsid w:val="20FB8652"/>
    <w:rsid w:val="2247798D"/>
    <w:rsid w:val="2461B159"/>
    <w:rsid w:val="246AF44E"/>
    <w:rsid w:val="27945C24"/>
    <w:rsid w:val="2799521B"/>
    <w:rsid w:val="27F96415"/>
    <w:rsid w:val="2970B63D"/>
    <w:rsid w:val="2A294D62"/>
    <w:rsid w:val="2B324AC3"/>
    <w:rsid w:val="2D994050"/>
    <w:rsid w:val="2FD1F8FA"/>
    <w:rsid w:val="3087BC3E"/>
    <w:rsid w:val="30E68D6D"/>
    <w:rsid w:val="30FE7936"/>
    <w:rsid w:val="324E0503"/>
    <w:rsid w:val="32B80158"/>
    <w:rsid w:val="386F8E2C"/>
    <w:rsid w:val="390393A4"/>
    <w:rsid w:val="3C60DCD5"/>
    <w:rsid w:val="3EA971AF"/>
    <w:rsid w:val="3EB7F278"/>
    <w:rsid w:val="3EDDE1FE"/>
    <w:rsid w:val="3EE1A1D0"/>
    <w:rsid w:val="45AB0190"/>
    <w:rsid w:val="4746D1F1"/>
    <w:rsid w:val="4836A1DA"/>
    <w:rsid w:val="4871AA00"/>
    <w:rsid w:val="4B902265"/>
    <w:rsid w:val="4BC5403E"/>
    <w:rsid w:val="4CFEF85B"/>
    <w:rsid w:val="4EC7C327"/>
    <w:rsid w:val="5366C5CE"/>
    <w:rsid w:val="53EAD472"/>
    <w:rsid w:val="58BE4595"/>
    <w:rsid w:val="58F06D1B"/>
    <w:rsid w:val="5C287D4E"/>
    <w:rsid w:val="5EB73C82"/>
    <w:rsid w:val="5F397A4B"/>
    <w:rsid w:val="601B6563"/>
    <w:rsid w:val="60D54AAC"/>
    <w:rsid w:val="60EC5EBE"/>
    <w:rsid w:val="621D7539"/>
    <w:rsid w:val="62711B0D"/>
    <w:rsid w:val="63254022"/>
    <w:rsid w:val="6749E541"/>
    <w:rsid w:val="69D31EA6"/>
    <w:rsid w:val="6C10F499"/>
    <w:rsid w:val="6E3AC276"/>
    <w:rsid w:val="6E9C82C7"/>
    <w:rsid w:val="70D65D05"/>
    <w:rsid w:val="71726338"/>
    <w:rsid w:val="74AA03FA"/>
    <w:rsid w:val="75F29461"/>
    <w:rsid w:val="7645D45B"/>
    <w:rsid w:val="77E1A4BC"/>
    <w:rsid w:val="7946887E"/>
    <w:rsid w:val="7A9A3E42"/>
    <w:rsid w:val="7ADA42DC"/>
    <w:rsid w:val="7B017DBA"/>
    <w:rsid w:val="7B42D9BB"/>
    <w:rsid w:val="7B47CFC3"/>
    <w:rsid w:val="7C066DF6"/>
    <w:rsid w:val="7C3E880E"/>
    <w:rsid w:val="7C9AEDA9"/>
    <w:rsid w:val="7D47A4F0"/>
    <w:rsid w:val="7E50E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1924"/>
  <w15:docId w15:val="{6429C6F3-F294-49A6-BCE2-1BC6827A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pPr>
      <w:ind w:left="720"/>
      <w:contextualSpacing/>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mailto:602335@student.inholland.nl" TargetMode="External" Id="R7b4f17da3f4747eb" /><Relationship Type="http://schemas.openxmlformats.org/officeDocument/2006/relationships/hyperlink" Target="mailto:705366@student.inholland.nl" TargetMode="External" Id="Rdf6a4a6a85584e95" /><Relationship Type="http://schemas.openxmlformats.org/officeDocument/2006/relationships/hyperlink" Target="mailto:705633@student.inholland.nl" TargetMode="External" Id="R9c23c5dd28fa4c69" /><Relationship Type="http://schemas.openxmlformats.org/officeDocument/2006/relationships/hyperlink" Target="mailto:681115@student.inholland.nl" TargetMode="External" Id="R8b17a9231d124b8f" /><Relationship Type="http://schemas.openxmlformats.org/officeDocument/2006/relationships/glossaryDocument" Target="glossary/document.xml" Id="R08bfbcb2ef9b49a3" /><Relationship Type="http://schemas.microsoft.com/office/2020/10/relationships/intelligence" Target="intelligence2.xml" Id="R9ae8bcb5de334194" /></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8fc92e-6d7c-42da-8629-7eb139339663}"/>
      </w:docPartPr>
      <w:docPartBody>
        <w:p w14:paraId="35DCAFC3">
          <w:r>
            <w:rPr>
              <w:rStyle w:val="PlaceholderText"/>
            </w:rPr>
            <w:t>Klik hier om tekst in te voeren.</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Zilenaite, Barbora</dc:creator>
  <dc:description/>
  <lastModifiedBy>Serdic, Zoran</lastModifiedBy>
  <revision>3</revision>
  <dcterms:created xsi:type="dcterms:W3CDTF">2023-11-11T21:09:00.0000000Z</dcterms:created>
  <dcterms:modified xsi:type="dcterms:W3CDTF">2023-11-11T22:59:37.5199058Z</dcterms:modified>
</coreProperties>
</file>